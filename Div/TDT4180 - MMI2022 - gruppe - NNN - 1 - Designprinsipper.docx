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A924" w14:textId="77777777" w:rsidR="0097396C" w:rsidRDefault="0097396C" w:rsidP="0097396C"/>
    <w:p w14:paraId="69FF91A2" w14:textId="4A37A788" w:rsidR="0097396C" w:rsidRDefault="00B93B11" w:rsidP="00B93B11">
      <w:pPr>
        <w:tabs>
          <w:tab w:val="left" w:pos="3075"/>
        </w:tabs>
      </w:pPr>
      <w:r>
        <w:tab/>
      </w:r>
    </w:p>
    <w:p w14:paraId="0C82DF9A" w14:textId="77777777" w:rsidR="0097396C" w:rsidRDefault="0097396C" w:rsidP="0097396C"/>
    <w:p w14:paraId="13C8D211" w14:textId="77777777" w:rsidR="0097396C" w:rsidRDefault="0097396C" w:rsidP="0097396C"/>
    <w:p w14:paraId="1A2F95B8" w14:textId="06D9BE1C" w:rsidR="0097396C" w:rsidRPr="001C4A99" w:rsidRDefault="0097396C" w:rsidP="0097396C">
      <w:pPr>
        <w:pStyle w:val="Title"/>
        <w:jc w:val="center"/>
        <w:rPr>
          <w:lang w:val="nb-NO"/>
        </w:rPr>
      </w:pPr>
      <w:r w:rsidRPr="001C4A99">
        <w:rPr>
          <w:lang w:val="nb-NO"/>
        </w:rPr>
        <w:t xml:space="preserve">TDT4180 </w:t>
      </w:r>
      <w:r w:rsidR="00B93B11" w:rsidRPr="001C4A99">
        <w:rPr>
          <w:lang w:val="nb-NO"/>
        </w:rPr>
        <w:t>MM</w:t>
      </w:r>
      <w:r w:rsidRPr="001C4A99">
        <w:rPr>
          <w:lang w:val="nb-NO"/>
        </w:rPr>
        <w:t>I 202</w:t>
      </w:r>
      <w:r w:rsidR="00897954">
        <w:rPr>
          <w:lang w:val="nb-NO"/>
        </w:rPr>
        <w:t>2</w:t>
      </w:r>
    </w:p>
    <w:p w14:paraId="1B771443" w14:textId="77777777" w:rsidR="0097396C" w:rsidRPr="001C4A99" w:rsidRDefault="0097396C" w:rsidP="0097396C">
      <w:pPr>
        <w:pStyle w:val="Heading1"/>
        <w:jc w:val="center"/>
        <w:rPr>
          <w:lang w:val="nb-NO"/>
        </w:rPr>
      </w:pPr>
    </w:p>
    <w:p w14:paraId="5F2838B5" w14:textId="03A3CFAC" w:rsidR="00810EBA" w:rsidRPr="00B93B11" w:rsidRDefault="0097396C" w:rsidP="0097396C">
      <w:pPr>
        <w:pStyle w:val="Heading1"/>
        <w:jc w:val="center"/>
        <w:rPr>
          <w:lang w:val="nb-NO"/>
        </w:rPr>
      </w:pPr>
      <w:r w:rsidRPr="00B93B11">
        <w:rPr>
          <w:lang w:val="nb-NO"/>
        </w:rPr>
        <w:t>Øving 1: Designprinsipper</w:t>
      </w:r>
    </w:p>
    <w:p w14:paraId="5F2838B6" w14:textId="77777777" w:rsidR="00F043D9" w:rsidRPr="0013221B" w:rsidRDefault="00F043D9" w:rsidP="00F043D9">
      <w:pPr>
        <w:pBdr>
          <w:bottom w:val="single" w:sz="6" w:space="1" w:color="auto"/>
        </w:pBdr>
        <w:rPr>
          <w:lang w:val="nb-NO"/>
        </w:rPr>
      </w:pPr>
    </w:p>
    <w:p w14:paraId="42511320" w14:textId="77777777" w:rsidR="0097396C" w:rsidRPr="0013221B" w:rsidRDefault="0097396C" w:rsidP="00F043D9">
      <w:pPr>
        <w:rPr>
          <w:lang w:val="nb-NO"/>
        </w:rPr>
      </w:pPr>
    </w:p>
    <w:p w14:paraId="72AFA198" w14:textId="77777777" w:rsidR="0097396C" w:rsidRPr="0013221B" w:rsidRDefault="0097396C" w:rsidP="00F043D9">
      <w:pPr>
        <w:rPr>
          <w:lang w:val="nb-NO"/>
        </w:rPr>
      </w:pPr>
    </w:p>
    <w:p w14:paraId="78EEF049" w14:textId="68CB1E37" w:rsidR="00FA720D" w:rsidRPr="00B1309E" w:rsidRDefault="00FA720D" w:rsidP="00F043D9">
      <w:pPr>
        <w:rPr>
          <w:lang w:val="nb-NO"/>
        </w:rPr>
      </w:pPr>
      <w:r w:rsidRPr="00B1309E">
        <w:rPr>
          <w:lang w:val="nb-NO"/>
        </w:rPr>
        <w:t>Grup</w:t>
      </w:r>
      <w:r w:rsidR="00B93B11" w:rsidRPr="00B1309E">
        <w:rPr>
          <w:lang w:val="nb-NO"/>
        </w:rPr>
        <w:t>pe</w:t>
      </w:r>
      <w:r w:rsidRPr="00B1309E">
        <w:rPr>
          <w:lang w:val="nb-NO"/>
        </w:rPr>
        <w:t>num</w:t>
      </w:r>
      <w:r w:rsidR="00B93B11" w:rsidRPr="00B1309E">
        <w:rPr>
          <w:lang w:val="nb-NO"/>
        </w:rPr>
        <w:t>m</w:t>
      </w:r>
      <w:r w:rsidRPr="00B1309E">
        <w:rPr>
          <w:lang w:val="nb-NO"/>
        </w:rPr>
        <w:t xml:space="preserve">er: </w:t>
      </w:r>
      <w:r w:rsidR="00B355B1" w:rsidRPr="00B1309E">
        <w:rPr>
          <w:lang w:val="nb-NO"/>
        </w:rPr>
        <w:t>[</w:t>
      </w:r>
      <w:r w:rsidR="00B1309E" w:rsidRPr="00B1309E">
        <w:rPr>
          <w:lang w:val="nb-NO"/>
        </w:rPr>
        <w:t>fyll inn gruppenummer</w:t>
      </w:r>
      <w:r w:rsidR="00B355B1" w:rsidRPr="00B1309E">
        <w:rPr>
          <w:lang w:val="nb-NO"/>
        </w:rPr>
        <w:t>]</w:t>
      </w:r>
    </w:p>
    <w:p w14:paraId="5F2838B7" w14:textId="4812C6C6" w:rsidR="00F043D9" w:rsidRPr="00B1309E" w:rsidRDefault="00F043D9" w:rsidP="00FA720D">
      <w:pPr>
        <w:rPr>
          <w:lang w:val="nb-NO"/>
        </w:rPr>
      </w:pPr>
      <w:r w:rsidRPr="00B93B11">
        <w:rPr>
          <w:lang w:val="nb-NO"/>
        </w:rPr>
        <w:t>Student</w:t>
      </w:r>
      <w:r w:rsidR="00B93B11" w:rsidRPr="00B93B11">
        <w:rPr>
          <w:lang w:val="nb-NO"/>
        </w:rPr>
        <w:t>er</w:t>
      </w:r>
      <w:r w:rsidRPr="00B1309E">
        <w:rPr>
          <w:lang w:val="nb-NO"/>
        </w:rPr>
        <w:t>:</w:t>
      </w:r>
      <w:r w:rsidR="00B355B1" w:rsidRPr="00B1309E">
        <w:rPr>
          <w:lang w:val="nb-NO"/>
        </w:rPr>
        <w:t xml:space="preserve"> [</w:t>
      </w:r>
      <w:r w:rsidR="00B1309E">
        <w:rPr>
          <w:lang w:val="nb-NO"/>
        </w:rPr>
        <w:t xml:space="preserve"> </w:t>
      </w:r>
      <w:r w:rsidR="00B1309E" w:rsidRPr="00B1309E">
        <w:rPr>
          <w:lang w:val="nb-NO"/>
        </w:rPr>
        <w:t>Fyll ut gruppemedlemmenes navn og e-postadresser. Radene i tabellen må være i alfabetisk rekkefølge etter etternavn som vist i eksempeldata.</w:t>
      </w:r>
      <w:r w:rsidR="00B355B1" w:rsidRPr="00B1309E">
        <w:rPr>
          <w:lang w:val="nb-NO"/>
        </w:rPr>
        <w:t>]</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320"/>
        <w:gridCol w:w="2320"/>
      </w:tblGrid>
      <w:tr w:rsidR="00FA720D" w:rsidRPr="00B93B11" w14:paraId="4AF6ECFB" w14:textId="77777777" w:rsidTr="00B93B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0" w:type="dxa"/>
            <w:tcBorders>
              <w:top w:val="none" w:sz="0" w:space="0" w:color="auto"/>
              <w:left w:val="none" w:sz="0" w:space="0" w:color="auto"/>
              <w:bottom w:val="none" w:sz="0" w:space="0" w:color="auto"/>
              <w:right w:val="none" w:sz="0" w:space="0" w:color="auto"/>
            </w:tcBorders>
          </w:tcPr>
          <w:p w14:paraId="5F942E9B" w14:textId="469288C9" w:rsidR="00FA720D" w:rsidRPr="00B93B11" w:rsidRDefault="00B93B11" w:rsidP="00B93B11">
            <w:pPr>
              <w:rPr>
                <w:lang w:val="nb-NO"/>
              </w:rPr>
            </w:pPr>
            <w:r w:rsidRPr="00B93B11">
              <w:rPr>
                <w:lang w:val="nb-NO"/>
              </w:rPr>
              <w:t>NTNU epost</w:t>
            </w:r>
          </w:p>
        </w:tc>
        <w:tc>
          <w:tcPr>
            <w:tcW w:w="2320" w:type="dxa"/>
            <w:tcBorders>
              <w:top w:val="none" w:sz="0" w:space="0" w:color="auto"/>
              <w:left w:val="none" w:sz="0" w:space="0" w:color="auto"/>
              <w:bottom w:val="none" w:sz="0" w:space="0" w:color="auto"/>
              <w:right w:val="none" w:sz="0" w:space="0" w:color="auto"/>
            </w:tcBorders>
          </w:tcPr>
          <w:p w14:paraId="026C67FE" w14:textId="63C2EE5F" w:rsidR="00FA720D" w:rsidRPr="00B93B11" w:rsidRDefault="00B93B11" w:rsidP="00F043D9">
            <w:pPr>
              <w:cnfStyle w:val="100000000000" w:firstRow="1" w:lastRow="0" w:firstColumn="0" w:lastColumn="0" w:oddVBand="0" w:evenVBand="0" w:oddHBand="0" w:evenHBand="0" w:firstRowFirstColumn="0" w:firstRowLastColumn="0" w:lastRowFirstColumn="0" w:lastRowLastColumn="0"/>
              <w:rPr>
                <w:lang w:val="nb-NO"/>
              </w:rPr>
            </w:pPr>
            <w:r w:rsidRPr="00B93B11">
              <w:rPr>
                <w:lang w:val="nb-NO"/>
              </w:rPr>
              <w:t>Etternavn</w:t>
            </w:r>
          </w:p>
        </w:tc>
        <w:tc>
          <w:tcPr>
            <w:tcW w:w="2320" w:type="dxa"/>
            <w:tcBorders>
              <w:top w:val="none" w:sz="0" w:space="0" w:color="auto"/>
              <w:left w:val="none" w:sz="0" w:space="0" w:color="auto"/>
              <w:bottom w:val="none" w:sz="0" w:space="0" w:color="auto"/>
              <w:right w:val="none" w:sz="0" w:space="0" w:color="auto"/>
            </w:tcBorders>
          </w:tcPr>
          <w:p w14:paraId="13DE1C78" w14:textId="37727AEC" w:rsidR="00FA720D" w:rsidRPr="00B93B11" w:rsidRDefault="00FA720D" w:rsidP="00B93B11">
            <w:pPr>
              <w:cnfStyle w:val="100000000000" w:firstRow="1" w:lastRow="0" w:firstColumn="0" w:lastColumn="0" w:oddVBand="0" w:evenVBand="0" w:oddHBand="0" w:evenHBand="0" w:firstRowFirstColumn="0" w:firstRowLastColumn="0" w:lastRowFirstColumn="0" w:lastRowLastColumn="0"/>
              <w:rPr>
                <w:lang w:val="nb-NO"/>
              </w:rPr>
            </w:pPr>
            <w:r w:rsidRPr="00B93B11">
              <w:rPr>
                <w:lang w:val="nb-NO"/>
              </w:rPr>
              <w:t>F</w:t>
            </w:r>
            <w:r w:rsidR="00B93B11" w:rsidRPr="00B93B11">
              <w:rPr>
                <w:lang w:val="nb-NO"/>
              </w:rPr>
              <w:t>o</w:t>
            </w:r>
            <w:r w:rsidRPr="00B93B11">
              <w:rPr>
                <w:lang w:val="nb-NO"/>
              </w:rPr>
              <w:t>r</w:t>
            </w:r>
            <w:r w:rsidR="00B93B11" w:rsidRPr="00B93B11">
              <w:rPr>
                <w:lang w:val="nb-NO"/>
              </w:rPr>
              <w:t>navn</w:t>
            </w:r>
          </w:p>
        </w:tc>
      </w:tr>
      <w:tr w:rsidR="00FA720D" w14:paraId="62AB6FEB" w14:textId="77777777" w:rsidTr="00B93B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0" w:type="dxa"/>
            <w:tcBorders>
              <w:right w:val="none" w:sz="0" w:space="0" w:color="auto"/>
            </w:tcBorders>
          </w:tcPr>
          <w:p w14:paraId="21B3C5DC" w14:textId="59C0423D" w:rsidR="00FA720D" w:rsidRPr="00B93B11" w:rsidRDefault="00B93B11" w:rsidP="00B93B11">
            <w:pPr>
              <w:rPr>
                <w:lang w:val="sv-SE"/>
              </w:rPr>
            </w:pPr>
            <w:r>
              <w:rPr>
                <w:lang w:val="sv-SE"/>
              </w:rPr>
              <w:t>amanada</w:t>
            </w:r>
            <w:r w:rsidRPr="00B93B11">
              <w:rPr>
                <w:lang w:val="sv-SE"/>
              </w:rPr>
              <w:t>@</w:t>
            </w:r>
            <w:r>
              <w:rPr>
                <w:lang w:val="sv-SE"/>
              </w:rPr>
              <w:t>stud.ntnu.no</w:t>
            </w:r>
          </w:p>
        </w:tc>
        <w:tc>
          <w:tcPr>
            <w:tcW w:w="2320" w:type="dxa"/>
            <w:tcBorders>
              <w:left w:val="none" w:sz="0" w:space="0" w:color="auto"/>
              <w:right w:val="none" w:sz="0" w:space="0" w:color="auto"/>
            </w:tcBorders>
          </w:tcPr>
          <w:p w14:paraId="7DEE2B4D" w14:textId="0926C08D" w:rsidR="00FA720D" w:rsidRDefault="00B355B1" w:rsidP="00F043D9">
            <w:pPr>
              <w:cnfStyle w:val="000000100000" w:firstRow="0" w:lastRow="0" w:firstColumn="0" w:lastColumn="0" w:oddVBand="0" w:evenVBand="0" w:oddHBand="1" w:evenHBand="0" w:firstRowFirstColumn="0" w:firstRowLastColumn="0" w:lastRowFirstColumn="0" w:lastRowLastColumn="0"/>
            </w:pPr>
            <w:r w:rsidRPr="00B355B1">
              <w:t>Adams</w:t>
            </w:r>
          </w:p>
        </w:tc>
        <w:tc>
          <w:tcPr>
            <w:tcW w:w="2320" w:type="dxa"/>
            <w:tcBorders>
              <w:left w:val="none" w:sz="0" w:space="0" w:color="auto"/>
            </w:tcBorders>
          </w:tcPr>
          <w:p w14:paraId="35002C2C" w14:textId="2F2B8E20" w:rsidR="00FA720D" w:rsidRDefault="00B355B1" w:rsidP="00F043D9">
            <w:pPr>
              <w:cnfStyle w:val="000000100000" w:firstRow="0" w:lastRow="0" w:firstColumn="0" w:lastColumn="0" w:oddVBand="0" w:evenVBand="0" w:oddHBand="1" w:evenHBand="0" w:firstRowFirstColumn="0" w:firstRowLastColumn="0" w:lastRowFirstColumn="0" w:lastRowLastColumn="0"/>
            </w:pPr>
            <w:r w:rsidRPr="00B355B1">
              <w:t>Amanda</w:t>
            </w:r>
          </w:p>
        </w:tc>
      </w:tr>
      <w:tr w:rsidR="00FA720D" w14:paraId="7694FE65" w14:textId="77777777" w:rsidTr="00B93B1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0" w:type="dxa"/>
            <w:tcBorders>
              <w:right w:val="none" w:sz="0" w:space="0" w:color="auto"/>
            </w:tcBorders>
          </w:tcPr>
          <w:p w14:paraId="10B7A1A2" w14:textId="1B59A94A" w:rsidR="00FA720D" w:rsidRDefault="00B93B11" w:rsidP="00F043D9">
            <w:r>
              <w:t>colincla</w:t>
            </w:r>
            <w:r w:rsidRPr="00B93B11">
              <w:rPr>
                <w:lang w:val="sv-SE"/>
              </w:rPr>
              <w:t>@</w:t>
            </w:r>
            <w:r>
              <w:rPr>
                <w:lang w:val="sv-SE"/>
              </w:rPr>
              <w:t>stud.ntnu.no</w:t>
            </w:r>
          </w:p>
        </w:tc>
        <w:tc>
          <w:tcPr>
            <w:tcW w:w="2320" w:type="dxa"/>
            <w:tcBorders>
              <w:left w:val="none" w:sz="0" w:space="0" w:color="auto"/>
              <w:right w:val="none" w:sz="0" w:space="0" w:color="auto"/>
            </w:tcBorders>
          </w:tcPr>
          <w:p w14:paraId="65F185B3" w14:textId="402E2166" w:rsidR="00FA720D" w:rsidRDefault="00B355B1" w:rsidP="00F043D9">
            <w:pPr>
              <w:cnfStyle w:val="000000010000" w:firstRow="0" w:lastRow="0" w:firstColumn="0" w:lastColumn="0" w:oddVBand="0" w:evenVBand="0" w:oddHBand="0" w:evenHBand="1" w:firstRowFirstColumn="0" w:firstRowLastColumn="0" w:lastRowFirstColumn="0" w:lastRowLastColumn="0"/>
            </w:pPr>
            <w:r w:rsidRPr="00B355B1">
              <w:t>Clark</w:t>
            </w:r>
          </w:p>
        </w:tc>
        <w:tc>
          <w:tcPr>
            <w:tcW w:w="2320" w:type="dxa"/>
            <w:tcBorders>
              <w:left w:val="none" w:sz="0" w:space="0" w:color="auto"/>
            </w:tcBorders>
          </w:tcPr>
          <w:p w14:paraId="7DA3237A" w14:textId="14132822" w:rsidR="00FA720D" w:rsidRDefault="00B355B1" w:rsidP="00F043D9">
            <w:pPr>
              <w:cnfStyle w:val="000000010000" w:firstRow="0" w:lastRow="0" w:firstColumn="0" w:lastColumn="0" w:oddVBand="0" w:evenVBand="0" w:oddHBand="0" w:evenHBand="1" w:firstRowFirstColumn="0" w:firstRowLastColumn="0" w:lastRowFirstColumn="0" w:lastRowLastColumn="0"/>
            </w:pPr>
            <w:r w:rsidRPr="00B355B1">
              <w:t>Colin</w:t>
            </w:r>
          </w:p>
        </w:tc>
      </w:tr>
      <w:tr w:rsidR="00FA720D" w14:paraId="40B3160C" w14:textId="77777777" w:rsidTr="00B93B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0" w:type="dxa"/>
            <w:tcBorders>
              <w:right w:val="none" w:sz="0" w:space="0" w:color="auto"/>
            </w:tcBorders>
          </w:tcPr>
          <w:p w14:paraId="7EB9FBF5" w14:textId="77EEB318" w:rsidR="00FA720D" w:rsidRDefault="00B93B11" w:rsidP="00F043D9">
            <w:r>
              <w:t>dylanhil</w:t>
            </w:r>
            <w:r w:rsidRPr="00B93B11">
              <w:rPr>
                <w:lang w:val="sv-SE"/>
              </w:rPr>
              <w:t>@</w:t>
            </w:r>
            <w:r>
              <w:rPr>
                <w:lang w:val="sv-SE"/>
              </w:rPr>
              <w:t>stud.ntnu.no</w:t>
            </w:r>
          </w:p>
        </w:tc>
        <w:tc>
          <w:tcPr>
            <w:tcW w:w="2320" w:type="dxa"/>
            <w:tcBorders>
              <w:left w:val="none" w:sz="0" w:space="0" w:color="auto"/>
              <w:right w:val="none" w:sz="0" w:space="0" w:color="auto"/>
            </w:tcBorders>
          </w:tcPr>
          <w:p w14:paraId="4CF06B4A" w14:textId="0B7029ED" w:rsidR="00FA720D" w:rsidRDefault="00B355B1" w:rsidP="00F043D9">
            <w:pPr>
              <w:cnfStyle w:val="000000100000" w:firstRow="0" w:lastRow="0" w:firstColumn="0" w:lastColumn="0" w:oddVBand="0" w:evenVBand="0" w:oddHBand="1" w:evenHBand="0" w:firstRowFirstColumn="0" w:firstRowLastColumn="0" w:lastRowFirstColumn="0" w:lastRowLastColumn="0"/>
            </w:pPr>
            <w:r w:rsidRPr="00B355B1">
              <w:t>Hills</w:t>
            </w:r>
          </w:p>
        </w:tc>
        <w:tc>
          <w:tcPr>
            <w:tcW w:w="2320" w:type="dxa"/>
            <w:tcBorders>
              <w:left w:val="none" w:sz="0" w:space="0" w:color="auto"/>
            </w:tcBorders>
          </w:tcPr>
          <w:p w14:paraId="3E50E6CD" w14:textId="3523132D" w:rsidR="00FA720D" w:rsidRDefault="00B355B1" w:rsidP="00F043D9">
            <w:pPr>
              <w:cnfStyle w:val="000000100000" w:firstRow="0" w:lastRow="0" w:firstColumn="0" w:lastColumn="0" w:oddVBand="0" w:evenVBand="0" w:oddHBand="1" w:evenHBand="0" w:firstRowFirstColumn="0" w:firstRowLastColumn="0" w:lastRowFirstColumn="0" w:lastRowLastColumn="0"/>
            </w:pPr>
            <w:r w:rsidRPr="00B355B1">
              <w:t>Dylan</w:t>
            </w:r>
          </w:p>
        </w:tc>
      </w:tr>
      <w:tr w:rsidR="00FA720D" w14:paraId="29047163" w14:textId="77777777" w:rsidTr="00B93B1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0" w:type="dxa"/>
            <w:tcBorders>
              <w:right w:val="none" w:sz="0" w:space="0" w:color="auto"/>
            </w:tcBorders>
          </w:tcPr>
          <w:p w14:paraId="2928630F" w14:textId="5E1FFD2D" w:rsidR="00FA720D" w:rsidRDefault="00B93B11" w:rsidP="00F043D9">
            <w:r>
              <w:t>sophiejo</w:t>
            </w:r>
            <w:r w:rsidRPr="00B93B11">
              <w:rPr>
                <w:lang w:val="sv-SE"/>
              </w:rPr>
              <w:t>@</w:t>
            </w:r>
            <w:r>
              <w:rPr>
                <w:lang w:val="sv-SE"/>
              </w:rPr>
              <w:t>stud.ntnu.no</w:t>
            </w:r>
          </w:p>
        </w:tc>
        <w:tc>
          <w:tcPr>
            <w:tcW w:w="2320" w:type="dxa"/>
            <w:tcBorders>
              <w:left w:val="none" w:sz="0" w:space="0" w:color="auto"/>
              <w:right w:val="none" w:sz="0" w:space="0" w:color="auto"/>
            </w:tcBorders>
          </w:tcPr>
          <w:p w14:paraId="3161A074" w14:textId="7505A58A" w:rsidR="00FA720D" w:rsidRDefault="00B355B1" w:rsidP="00F043D9">
            <w:pPr>
              <w:cnfStyle w:val="000000010000" w:firstRow="0" w:lastRow="0" w:firstColumn="0" w:lastColumn="0" w:oddVBand="0" w:evenVBand="0" w:oddHBand="0" w:evenHBand="1" w:firstRowFirstColumn="0" w:firstRowLastColumn="0" w:lastRowFirstColumn="0" w:lastRowLastColumn="0"/>
            </w:pPr>
            <w:r w:rsidRPr="00B355B1">
              <w:t>Jones</w:t>
            </w:r>
          </w:p>
        </w:tc>
        <w:tc>
          <w:tcPr>
            <w:tcW w:w="2320" w:type="dxa"/>
            <w:tcBorders>
              <w:left w:val="none" w:sz="0" w:space="0" w:color="auto"/>
            </w:tcBorders>
          </w:tcPr>
          <w:p w14:paraId="095550AB" w14:textId="03BAE8BB" w:rsidR="00FA720D" w:rsidRDefault="00B355B1" w:rsidP="00F043D9">
            <w:pPr>
              <w:cnfStyle w:val="000000010000" w:firstRow="0" w:lastRow="0" w:firstColumn="0" w:lastColumn="0" w:oddVBand="0" w:evenVBand="0" w:oddHBand="0" w:evenHBand="1" w:firstRowFirstColumn="0" w:firstRowLastColumn="0" w:lastRowFirstColumn="0" w:lastRowLastColumn="0"/>
            </w:pPr>
            <w:r w:rsidRPr="00B355B1">
              <w:t>Sophie</w:t>
            </w:r>
          </w:p>
        </w:tc>
      </w:tr>
      <w:tr w:rsidR="00FA720D" w14:paraId="06A8B3B1" w14:textId="77777777" w:rsidTr="00B93B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0" w:type="dxa"/>
            <w:tcBorders>
              <w:right w:val="none" w:sz="0" w:space="0" w:color="auto"/>
            </w:tcBorders>
          </w:tcPr>
          <w:p w14:paraId="0BAB1C39" w14:textId="2CE605C8" w:rsidR="00FA720D" w:rsidRDefault="00B93B11" w:rsidP="00F043D9">
            <w:r>
              <w:t>madelwhi</w:t>
            </w:r>
            <w:r w:rsidRPr="00B93B11">
              <w:rPr>
                <w:lang w:val="sv-SE"/>
              </w:rPr>
              <w:t>@</w:t>
            </w:r>
            <w:r>
              <w:rPr>
                <w:lang w:val="sv-SE"/>
              </w:rPr>
              <w:t>stud.ntnu.no</w:t>
            </w:r>
          </w:p>
        </w:tc>
        <w:tc>
          <w:tcPr>
            <w:tcW w:w="2320" w:type="dxa"/>
            <w:tcBorders>
              <w:left w:val="none" w:sz="0" w:space="0" w:color="auto"/>
              <w:right w:val="none" w:sz="0" w:space="0" w:color="auto"/>
            </w:tcBorders>
          </w:tcPr>
          <w:p w14:paraId="3E667486" w14:textId="66DEAD0C" w:rsidR="00FA720D" w:rsidRDefault="00B355B1" w:rsidP="00F043D9">
            <w:pPr>
              <w:cnfStyle w:val="000000100000" w:firstRow="0" w:lastRow="0" w:firstColumn="0" w:lastColumn="0" w:oddVBand="0" w:evenVBand="0" w:oddHBand="1" w:evenHBand="0" w:firstRowFirstColumn="0" w:firstRowLastColumn="0" w:lastRowFirstColumn="0" w:lastRowLastColumn="0"/>
            </w:pPr>
            <w:r w:rsidRPr="00B355B1">
              <w:t>White</w:t>
            </w:r>
          </w:p>
        </w:tc>
        <w:tc>
          <w:tcPr>
            <w:tcW w:w="2320" w:type="dxa"/>
            <w:tcBorders>
              <w:left w:val="none" w:sz="0" w:space="0" w:color="auto"/>
            </w:tcBorders>
          </w:tcPr>
          <w:p w14:paraId="7B910CE5" w14:textId="1B08EC22" w:rsidR="00FA720D" w:rsidRDefault="00B355B1" w:rsidP="00F043D9">
            <w:pPr>
              <w:cnfStyle w:val="000000100000" w:firstRow="0" w:lastRow="0" w:firstColumn="0" w:lastColumn="0" w:oddVBand="0" w:evenVBand="0" w:oddHBand="1" w:evenHBand="0" w:firstRowFirstColumn="0" w:firstRowLastColumn="0" w:lastRowFirstColumn="0" w:lastRowLastColumn="0"/>
            </w:pPr>
            <w:r w:rsidRPr="00B355B1">
              <w:t>Madeleine</w:t>
            </w:r>
          </w:p>
        </w:tc>
      </w:tr>
    </w:tbl>
    <w:p w14:paraId="5F2838B8" w14:textId="7A03A572" w:rsidR="00F043D9" w:rsidRDefault="00F043D9" w:rsidP="00F043D9"/>
    <w:p w14:paraId="5F2838D8" w14:textId="77777777" w:rsidR="005C34A9" w:rsidRDefault="005C34A9" w:rsidP="005C34A9"/>
    <w:p w14:paraId="61047EE1" w14:textId="77777777" w:rsidR="0097396C" w:rsidRDefault="0097396C" w:rsidP="005C34A9"/>
    <w:p w14:paraId="04846957" w14:textId="77777777" w:rsidR="0097396C" w:rsidRDefault="0097396C" w:rsidP="005C34A9"/>
    <w:p w14:paraId="66C9DBC9" w14:textId="77777777" w:rsidR="0097396C" w:rsidRDefault="0097396C" w:rsidP="005C34A9"/>
    <w:p w14:paraId="69019C29" w14:textId="77777777" w:rsidR="0097396C" w:rsidRDefault="0097396C" w:rsidP="005C34A9"/>
    <w:p w14:paraId="4F03BCFA" w14:textId="77777777" w:rsidR="0097396C" w:rsidRDefault="0097396C" w:rsidP="005C34A9"/>
    <w:p w14:paraId="273ED3B7" w14:textId="4E6AB2D8" w:rsidR="0097396C" w:rsidRPr="00007141" w:rsidRDefault="0097396C" w:rsidP="005C34A9">
      <w:pPr>
        <w:rPr>
          <w:lang w:val="nb-NO"/>
        </w:rPr>
      </w:pPr>
      <w:r w:rsidRPr="00007141">
        <w:rPr>
          <w:lang w:val="nb-NO"/>
        </w:rPr>
        <w:t>Dat</w:t>
      </w:r>
      <w:r w:rsidR="00B93B11" w:rsidRPr="00007141">
        <w:rPr>
          <w:lang w:val="nb-NO"/>
        </w:rPr>
        <w:t>o</w:t>
      </w:r>
      <w:r w:rsidRPr="00007141">
        <w:rPr>
          <w:lang w:val="nb-NO"/>
        </w:rPr>
        <w:t xml:space="preserve">: </w:t>
      </w:r>
      <w:r w:rsidR="001C4A99" w:rsidRPr="00007141">
        <w:rPr>
          <w:lang w:val="nb-NO"/>
        </w:rPr>
        <w:t>dd.mm</w:t>
      </w:r>
      <w:r w:rsidR="0013221B" w:rsidRPr="00007141">
        <w:rPr>
          <w:lang w:val="nb-NO"/>
        </w:rPr>
        <w:t>.</w:t>
      </w:r>
      <w:r w:rsidR="001C4A99" w:rsidRPr="00007141">
        <w:rPr>
          <w:lang w:val="nb-NO"/>
        </w:rPr>
        <w:t>yyyy</w:t>
      </w:r>
      <w:r w:rsidR="001C4A99" w:rsidRPr="00007141">
        <w:rPr>
          <w:lang w:val="nb-NO"/>
        </w:rPr>
        <w:tab/>
        <w:t>Antall ord: nnnn</w:t>
      </w:r>
    </w:p>
    <w:p w14:paraId="3506109E" w14:textId="1ABC1C0D" w:rsidR="00007141" w:rsidRDefault="00007141" w:rsidP="00007141">
      <w:pPr>
        <w:pStyle w:val="Heading1"/>
      </w:pPr>
      <w:r w:rsidRPr="00007141">
        <w:lastRenderedPageBreak/>
        <w:t>Lorem ipsum dolor sit amet, consectetur adipiscing elit.</w:t>
      </w:r>
    </w:p>
    <w:p w14:paraId="795DDB25" w14:textId="6EAFB410" w:rsidR="00007141" w:rsidRPr="00007141" w:rsidRDefault="00007141" w:rsidP="00007141">
      <w:r w:rsidRPr="00007141">
        <w:t>Nunc enim sem, maximus et pharetra at, eleifend a purus. Integer placerat turpis ac ante consequat, vitae pulvinar turpis aliquet. Integer magna nisi, venenatis quis condimentum et, mollis vitae quam. Nam id neque id sapien feugiat semper. Curabitur pulvinar tellus et varius viverra. In finibus, ipsum eget scelerisque tempor, nisi sapien sagittis mauris, non condimentum nisi tellus quis lorem. Quisque pellentesque, risus id faucibus ullamcorper, odio neque auctor ex, nec rhoncus libero sem ut mi. Curabitur finibus tincidunt ex, sed malesuada dui dignissim sed.</w:t>
      </w:r>
    </w:p>
    <w:p w14:paraId="659BBD80" w14:textId="77777777" w:rsidR="00007141" w:rsidRDefault="00007141" w:rsidP="00007141">
      <w:pPr>
        <w:pStyle w:val="Heading2"/>
      </w:pPr>
      <w:r w:rsidRPr="00007141">
        <w:t xml:space="preserve">Ut ligula diam, porta a suscipit auctor, laoreet sed velit. </w:t>
      </w:r>
    </w:p>
    <w:p w14:paraId="29ADB718" w14:textId="22C1C2B9" w:rsidR="00007141" w:rsidRPr="00007141" w:rsidRDefault="00007141" w:rsidP="00007141">
      <w:r w:rsidRPr="00007141">
        <w:t>Pellentesque id dictum dui. Phasellus convallis fringilla iaculis. Aliquam eget ultrices nunc, vitae molestie ex. Quisque mollis at ligula a tempus. Vestibulum maximus, sem dictum convallis luctus, magna elit blandit lectus, euismod venenatis arcu neque et nisi. Maecenas pretium elit eu felis euismod, quis pretium lacus vehicula. Nunc luctus sit amet enim at ullamcorper. Donec posuere tristique neque nec sollicitudin. Vivamus mauris nunc, euismod egestas nisi quis, efficitur faucibus ligula.</w:t>
      </w:r>
    </w:p>
    <w:p w14:paraId="7E580A45" w14:textId="77777777" w:rsidR="00007141" w:rsidRDefault="00007141" w:rsidP="00007141">
      <w:pPr>
        <w:pStyle w:val="Heading3"/>
      </w:pPr>
      <w:r w:rsidRPr="00007141">
        <w:t xml:space="preserve">Donec pharetra augue vel turpis fringilla lacinia. </w:t>
      </w:r>
    </w:p>
    <w:p w14:paraId="5EA4F0E0" w14:textId="128EFBD2" w:rsidR="00007141" w:rsidRPr="00897954" w:rsidRDefault="00007141" w:rsidP="00007141">
      <w:pPr>
        <w:rPr>
          <w:lang w:val="nb-NO"/>
        </w:rPr>
      </w:pPr>
      <w:r w:rsidRPr="00007141">
        <w:t xml:space="preserve">Phasellus sed tellus in tellus condimentum ullamcorper. Sed ut lacinia enim. Aliquam volutpat placerat rhoncus. Mauris a quam vel nisi viverra luctus non convallis leo. Curabitur vel consequat arcu. Nam sagittis mauris ac neque hendrerit, quis cursus leo blandit. </w:t>
      </w:r>
      <w:r w:rsidRPr="00007141">
        <w:rPr>
          <w:lang w:val="nb-NO"/>
        </w:rPr>
        <w:t xml:space="preserve">Quisque ut enim eget enim luctus gravida vitae ut nisl. </w:t>
      </w:r>
      <w:r w:rsidRPr="00007141">
        <w:t xml:space="preserve">Vestibulum in nulla ac nisl dictum pellentesque. Pellentesque et nisi aliquam, tempor massa nec, vehicula sem. Pellentesque convallis euismod purus, ut tincidunt arcu dictum nec. </w:t>
      </w:r>
      <w:r w:rsidRPr="00897954">
        <w:rPr>
          <w:lang w:val="nb-NO"/>
        </w:rPr>
        <w:t>Ut turpis ante, rutrum ac diam vitae, venenatis posuere nibh. Nunc gravida magna quis magna ornare posuere.</w:t>
      </w:r>
    </w:p>
    <w:p w14:paraId="125F596B" w14:textId="77777777" w:rsidR="00007141" w:rsidRPr="00897954" w:rsidRDefault="00007141" w:rsidP="00007141">
      <w:pPr>
        <w:pStyle w:val="Heading1"/>
        <w:rPr>
          <w:lang w:val="nb-NO"/>
        </w:rPr>
      </w:pPr>
      <w:r w:rsidRPr="00897954">
        <w:rPr>
          <w:lang w:val="nb-NO"/>
        </w:rPr>
        <w:t xml:space="preserve">Proin eget odio efficitur, vestibulum est a, rutrum eros. </w:t>
      </w:r>
    </w:p>
    <w:p w14:paraId="07A34F32" w14:textId="6EF62533" w:rsidR="00007141" w:rsidRPr="00007141" w:rsidRDefault="00007141" w:rsidP="00007141">
      <w:pPr>
        <w:rPr>
          <w:lang w:val="nb-NO"/>
        </w:rPr>
      </w:pPr>
      <w:r w:rsidRPr="00897954">
        <w:rPr>
          <w:lang w:val="nb-NO"/>
        </w:rPr>
        <w:t xml:space="preserve">Sed porta tempor fringilla. </w:t>
      </w:r>
      <w:r w:rsidRPr="00007141">
        <w:t xml:space="preserve">Quisque quis eros nulla. Proin tempus odio risus, ut ultrices neque tempus non. Aenean sodales ex ante, in auctor lorem aliquet at. Orci varius natoque penatibus et magnis dis parturient montes, nascetur ridiculus mus. Nulla facilisi. Aliquam volutpat nibh ut enim laoreet, eu rhoncus risus luctus. In nec mi fermentum, sollicitudin neque a, facilisis arcu. In at erat id nibh mattis pretium eu quis ipsum. Donec id convallis magna. </w:t>
      </w:r>
      <w:r w:rsidRPr="00007141">
        <w:rPr>
          <w:lang w:val="nb-NO"/>
        </w:rPr>
        <w:t>Nulla eget felis ut nulla mollis tincidunt et ut odio. Sed pellentesque sit amet enim et vestibulum. Etiam egestas cursus aliquam.</w:t>
      </w:r>
    </w:p>
    <w:p w14:paraId="6FCF15F5" w14:textId="77777777" w:rsidR="00007141" w:rsidRPr="00007141" w:rsidRDefault="00007141" w:rsidP="00007141">
      <w:r w:rsidRPr="00007141">
        <w:t>Orci varius natoque penatibus et magnis dis parturient montes, nascetur ridiculus mus. Etiam tincidunt sem eu tempus bibendum. Nam lorem est, consequat nec ex lacinia, condimentum volutpat nibh. Sed turpis mi, feugiat ac sem non, tincidunt egestas sem. Praesent fringilla augue in tellus efficitur elementum. Pellentesque interdum magna metus, quis ornare massa lacinia eu. Nam elementum consequat diam eget pulvinar. Suspendisse potenti. Sed lacinia diam eu turpis consectetur, at tempor quam facilisis. Nam ut tristique quam. Pellentesque id interdum orci.</w:t>
      </w:r>
    </w:p>
    <w:p w14:paraId="0FD63D51" w14:textId="337545DD" w:rsidR="00007141" w:rsidRPr="00007141" w:rsidRDefault="00007141" w:rsidP="00007141">
      <w:pPr>
        <w:rPr>
          <w:lang w:val="nb-NO"/>
        </w:rPr>
      </w:pPr>
      <w:r w:rsidRPr="00007141">
        <w:t xml:space="preserve">Duis tincidunt ligula in sem egestas, vel fringilla turpis sollicitudin. Curabitur id turpis quis mi maximus vehicula vitae eu dui. Suspendisse consectetur ante non maximus eleifend. Lorem ipsum dolor sit amet, consectetur adipiscing elit. Vestibulum quis felis augue. Cras sit amet maximus nisi. Proin sit amet dignissim felis. </w:t>
      </w:r>
      <w:r w:rsidRPr="00007141">
        <w:rPr>
          <w:lang w:val="nb-NO"/>
        </w:rPr>
        <w:t>Praesent dignissim eget tellus quis pellentesque.</w:t>
      </w:r>
    </w:p>
    <w:sectPr w:rsidR="00007141" w:rsidRPr="00007141" w:rsidSect="002E3A5F">
      <w:headerReference w:type="default" r:id="rId6"/>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3EB10" w14:textId="77777777" w:rsidR="00052402" w:rsidRDefault="00052402" w:rsidP="00DC21A8">
      <w:pPr>
        <w:spacing w:after="0" w:line="240" w:lineRule="auto"/>
      </w:pPr>
      <w:r>
        <w:separator/>
      </w:r>
    </w:p>
  </w:endnote>
  <w:endnote w:type="continuationSeparator" w:id="0">
    <w:p w14:paraId="51849DA3" w14:textId="77777777" w:rsidR="00052402" w:rsidRDefault="00052402" w:rsidP="00DC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209274"/>
      <w:docPartObj>
        <w:docPartGallery w:val="Page Numbers (Bottom of Page)"/>
        <w:docPartUnique/>
      </w:docPartObj>
    </w:sdtPr>
    <w:sdtEndPr>
      <w:rPr>
        <w:noProof/>
      </w:rPr>
    </w:sdtEndPr>
    <w:sdtContent>
      <w:p w14:paraId="0433B7E9" w14:textId="0FF4F288" w:rsidR="00FA720D" w:rsidRDefault="00FA720D">
        <w:pPr>
          <w:pStyle w:val="Footer"/>
          <w:jc w:val="center"/>
        </w:pPr>
        <w:r>
          <w:fldChar w:fldCharType="begin"/>
        </w:r>
        <w:r>
          <w:instrText xml:space="preserve"> PAGE   \* MERGEFORMAT </w:instrText>
        </w:r>
        <w:r>
          <w:fldChar w:fldCharType="separate"/>
        </w:r>
        <w:r w:rsidR="00007141">
          <w:rPr>
            <w:noProof/>
          </w:rPr>
          <w:t>2</w:t>
        </w:r>
        <w:r>
          <w:rPr>
            <w:noProof/>
          </w:rPr>
          <w:fldChar w:fldCharType="end"/>
        </w:r>
      </w:p>
    </w:sdtContent>
  </w:sdt>
  <w:p w14:paraId="5F2838E0" w14:textId="5758C969" w:rsidR="00DC21A8" w:rsidRDefault="00DC2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7C44" w14:textId="77777777" w:rsidR="00052402" w:rsidRDefault="00052402" w:rsidP="00DC21A8">
      <w:pPr>
        <w:spacing w:after="0" w:line="240" w:lineRule="auto"/>
      </w:pPr>
      <w:r>
        <w:separator/>
      </w:r>
    </w:p>
  </w:footnote>
  <w:footnote w:type="continuationSeparator" w:id="0">
    <w:p w14:paraId="14E2B182" w14:textId="77777777" w:rsidR="00052402" w:rsidRDefault="00052402" w:rsidP="00DC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38DF" w14:textId="241627D2" w:rsidR="00DC21A8" w:rsidRDefault="00FA720D" w:rsidP="00FA720D">
    <w:pPr>
      <w:pStyle w:val="Header"/>
      <w:tabs>
        <w:tab w:val="clear" w:pos="9072"/>
        <w:tab w:val="left" w:pos="2844"/>
        <w:tab w:val="right" w:pos="9066"/>
      </w:tabs>
      <w:jc w:val="left"/>
    </w:pPr>
    <w:r>
      <w:rPr>
        <w:noProof/>
        <w:lang w:val="en-US"/>
      </w:rPr>
      <mc:AlternateContent>
        <mc:Choice Requires="wps">
          <w:drawing>
            <wp:anchor distT="45720" distB="45720" distL="114300" distR="114300" simplePos="0" relativeHeight="251661312" behindDoc="1" locked="0" layoutInCell="1" allowOverlap="1" wp14:anchorId="0003BB9A" wp14:editId="1F16B6CB">
              <wp:simplePos x="0" y="0"/>
              <wp:positionH relativeFrom="margin">
                <wp:posOffset>-38100</wp:posOffset>
              </wp:positionH>
              <wp:positionV relativeFrom="paragraph">
                <wp:posOffset>-67887</wp:posOffset>
              </wp:positionV>
              <wp:extent cx="4008120" cy="374015"/>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374015"/>
                      </a:xfrm>
                      <a:prstGeom prst="rect">
                        <a:avLst/>
                      </a:prstGeom>
                      <a:solidFill>
                        <a:srgbClr val="FFFFFF"/>
                      </a:solidFill>
                      <a:ln w="9525">
                        <a:noFill/>
                        <a:miter lim="800000"/>
                        <a:headEnd/>
                        <a:tailEnd/>
                      </a:ln>
                    </wps:spPr>
                    <wps:txbx>
                      <w:txbxContent>
                        <w:p w14:paraId="3F76A877" w14:textId="6036E445" w:rsidR="00FA720D" w:rsidRPr="00B1309E" w:rsidRDefault="00FA720D" w:rsidP="00FA720D">
                          <w:pPr>
                            <w:rPr>
                              <w:lang w:val="nb-NO"/>
                            </w:rPr>
                          </w:pPr>
                          <w:r w:rsidRPr="00B1309E">
                            <w:rPr>
                              <w:lang w:val="nb-NO"/>
                            </w:rPr>
                            <w:t xml:space="preserve">TDT4180 </w:t>
                          </w:r>
                          <w:r w:rsidR="00B93B11" w:rsidRPr="00B1309E">
                            <w:rPr>
                              <w:lang w:val="nb-NO"/>
                            </w:rPr>
                            <w:t>MMI – 202</w:t>
                          </w:r>
                          <w:r w:rsidR="00897954">
                            <w:rPr>
                              <w:lang w:val="nb-NO"/>
                            </w:rPr>
                            <w:t>2</w:t>
                          </w:r>
                          <w:r w:rsidR="00B93B11" w:rsidRPr="00B1309E">
                            <w:rPr>
                              <w:lang w:val="nb-NO"/>
                            </w:rPr>
                            <w:t xml:space="preserve"> </w:t>
                          </w:r>
                          <w:r w:rsidR="00B93B11" w:rsidRPr="00B93B11">
                            <w:rPr>
                              <w:lang w:val="nb-NO"/>
                            </w:rPr>
                            <w:t>Gr</w:t>
                          </w:r>
                          <w:r w:rsidRPr="00B93B11">
                            <w:rPr>
                              <w:lang w:val="nb-NO"/>
                            </w:rPr>
                            <w:t>up</w:t>
                          </w:r>
                          <w:r w:rsidR="00B93B11" w:rsidRPr="00B93B11">
                            <w:rPr>
                              <w:lang w:val="nb-NO"/>
                            </w:rPr>
                            <w:t>pe</w:t>
                          </w:r>
                          <w:r w:rsidRPr="00B93B11">
                            <w:rPr>
                              <w:lang w:val="nb-NO"/>
                            </w:rPr>
                            <w:t>:</w:t>
                          </w:r>
                          <w:r w:rsidRPr="00B1309E">
                            <w:rPr>
                              <w:lang w:val="nb-NO"/>
                            </w:rPr>
                            <w:t xml:space="preserve"> [</w:t>
                          </w:r>
                          <w:r w:rsidR="00B1309E" w:rsidRPr="00B1309E">
                            <w:rPr>
                              <w:lang w:val="nb-NO"/>
                            </w:rPr>
                            <w:t>fyll inn gruppenummer</w:t>
                          </w:r>
                          <w:r w:rsidRPr="00B1309E">
                            <w:rPr>
                              <w:lang w:val="nb-NO"/>
                            </w:rPr>
                            <w:t xml:space="preserve">] </w:t>
                          </w:r>
                          <w:r w:rsidRPr="00B1309E">
                            <w:rPr>
                              <w:lang w:val="nb-NO"/>
                            </w:rPr>
                            <w:br/>
                          </w:r>
                          <w:r w:rsidR="00DE771F" w:rsidRPr="00DE771F">
                            <w:rPr>
                              <w:lang w:val="nb-NO"/>
                            </w:rPr>
                            <w:t>Øving 1: Designprinsipper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03BB9A" id="_x0000_t202" coordsize="21600,21600" o:spt="202" path="m,l,21600r21600,l21600,xe">
              <v:stroke joinstyle="miter"/>
              <v:path gradientshapeok="t" o:connecttype="rect"/>
            </v:shapetype>
            <v:shape id="Text Box 2" o:spid="_x0000_s1026" type="#_x0000_t202" style="position:absolute;margin-left:-3pt;margin-top:-5.35pt;width:315.6pt;height:29.4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" stroked="f">
              <v:textbox inset="0,0,0,0">
                <w:txbxContent>
                  <w:p w14:paraId="3F76A877" w14:textId="6036E445" w:rsidR="00FA720D" w:rsidRPr="00B1309E" w:rsidRDefault="00FA720D" w:rsidP="00FA720D">
                    <w:pPr>
                      <w:rPr>
                        <w:lang w:val="nb-NO"/>
                      </w:rPr>
                    </w:pPr>
                    <w:r w:rsidRPr="00B1309E">
                      <w:rPr>
                        <w:lang w:val="nb-NO"/>
                      </w:rPr>
                      <w:t xml:space="preserve">TDT4180 </w:t>
                    </w:r>
                    <w:r w:rsidR="00B93B11" w:rsidRPr="00B1309E">
                      <w:rPr>
                        <w:lang w:val="nb-NO"/>
                      </w:rPr>
                      <w:t>MMI – 202</w:t>
                    </w:r>
                    <w:r w:rsidR="00897954">
                      <w:rPr>
                        <w:lang w:val="nb-NO"/>
                      </w:rPr>
                      <w:t>2</w:t>
                    </w:r>
                    <w:r w:rsidR="00B93B11" w:rsidRPr="00B1309E">
                      <w:rPr>
                        <w:lang w:val="nb-NO"/>
                      </w:rPr>
                      <w:t xml:space="preserve"> </w:t>
                    </w:r>
                    <w:r w:rsidR="00B93B11" w:rsidRPr="00B93B11">
                      <w:rPr>
                        <w:lang w:val="nb-NO"/>
                      </w:rPr>
                      <w:t>Gr</w:t>
                    </w:r>
                    <w:r w:rsidRPr="00B93B11">
                      <w:rPr>
                        <w:lang w:val="nb-NO"/>
                      </w:rPr>
                      <w:t>up</w:t>
                    </w:r>
                    <w:r w:rsidR="00B93B11" w:rsidRPr="00B93B11">
                      <w:rPr>
                        <w:lang w:val="nb-NO"/>
                      </w:rPr>
                      <w:t>pe</w:t>
                    </w:r>
                    <w:r w:rsidRPr="00B93B11">
                      <w:rPr>
                        <w:lang w:val="nb-NO"/>
                      </w:rPr>
                      <w:t>:</w:t>
                    </w:r>
                    <w:r w:rsidRPr="00B1309E">
                      <w:rPr>
                        <w:lang w:val="nb-NO"/>
                      </w:rPr>
                      <w:t xml:space="preserve"> [</w:t>
                    </w:r>
                    <w:r w:rsidR="00B1309E" w:rsidRPr="00B1309E">
                      <w:rPr>
                        <w:lang w:val="nb-NO"/>
                      </w:rPr>
                      <w:t>fyll inn gruppenummer</w:t>
                    </w:r>
                    <w:r w:rsidRPr="00B1309E">
                      <w:rPr>
                        <w:lang w:val="nb-NO"/>
                      </w:rPr>
                      <w:t xml:space="preserve">] </w:t>
                    </w:r>
                    <w:r w:rsidRPr="00B1309E">
                      <w:rPr>
                        <w:lang w:val="nb-NO"/>
                      </w:rPr>
                      <w:br/>
                    </w:r>
                    <w:r w:rsidR="00DE771F" w:rsidRPr="00DE771F">
                      <w:rPr>
                        <w:lang w:val="nb-NO"/>
                      </w:rPr>
                      <w:t>Øving 1: Designprinsipper</w:t>
                    </w:r>
                  </w:p>
                </w:txbxContent>
              </v:textbox>
              <w10:wrap anchorx="margin"/>
            </v:shape>
          </w:pict>
        </mc:Fallback>
      </mc:AlternateContent>
    </w:r>
    <w:r w:rsidRPr="00FA720D">
      <w:tab/>
    </w:r>
    <w:r>
      <w:tab/>
    </w:r>
    <w:r>
      <w:tab/>
    </w:r>
    <w:r w:rsidR="00DC21A8">
      <w:rPr>
        <w:noProof/>
        <w:lang w:val="en-US"/>
      </w:rPr>
      <w:drawing>
        <wp:inline distT="0" distB="0" distL="0" distR="0" wp14:anchorId="5F2838E1" wp14:editId="5F2838E2">
          <wp:extent cx="1439333" cy="391275"/>
          <wp:effectExtent l="0" t="0" r="0" b="254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tnu-logo-farge.pdf"/>
                  <pic:cNvPicPr/>
                </pic:nvPicPr>
                <pic:blipFill>
                  <a:blip r:embed="rId1">
                    <a:extLst>
                      <a:ext uri="{28A0092B-C50C-407E-A947-70E740481C1C}">
                        <a14:useLocalDpi xmlns:a14="http://schemas.microsoft.com/office/drawing/2010/main" val="0"/>
                      </a:ext>
                    </a:extLst>
                  </a:blip>
                  <a:stretch>
                    <a:fillRect/>
                  </a:stretch>
                </pic:blipFill>
                <pic:spPr>
                  <a:xfrm>
                    <a:off x="0" y="0"/>
                    <a:ext cx="1595770" cy="43380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B57"/>
    <w:rsid w:val="00002A5A"/>
    <w:rsid w:val="00007141"/>
    <w:rsid w:val="00052402"/>
    <w:rsid w:val="000548A2"/>
    <w:rsid w:val="000C6F16"/>
    <w:rsid w:val="001008EB"/>
    <w:rsid w:val="00121E06"/>
    <w:rsid w:val="0013221B"/>
    <w:rsid w:val="001534E6"/>
    <w:rsid w:val="001C4A99"/>
    <w:rsid w:val="001C7FF0"/>
    <w:rsid w:val="002E3A5F"/>
    <w:rsid w:val="003756E8"/>
    <w:rsid w:val="003772E0"/>
    <w:rsid w:val="00432127"/>
    <w:rsid w:val="00443410"/>
    <w:rsid w:val="00590B87"/>
    <w:rsid w:val="005C34A9"/>
    <w:rsid w:val="00606EAA"/>
    <w:rsid w:val="006204FD"/>
    <w:rsid w:val="006B2F89"/>
    <w:rsid w:val="006E0B65"/>
    <w:rsid w:val="006E7167"/>
    <w:rsid w:val="00897954"/>
    <w:rsid w:val="008F0CD3"/>
    <w:rsid w:val="00956C75"/>
    <w:rsid w:val="00962AE1"/>
    <w:rsid w:val="0097396C"/>
    <w:rsid w:val="00996B57"/>
    <w:rsid w:val="00A140CB"/>
    <w:rsid w:val="00A46246"/>
    <w:rsid w:val="00AA1967"/>
    <w:rsid w:val="00AA5DC1"/>
    <w:rsid w:val="00B1309E"/>
    <w:rsid w:val="00B355B1"/>
    <w:rsid w:val="00B3662A"/>
    <w:rsid w:val="00B93B11"/>
    <w:rsid w:val="00BC4D2D"/>
    <w:rsid w:val="00D63FDE"/>
    <w:rsid w:val="00D76C26"/>
    <w:rsid w:val="00DC21A8"/>
    <w:rsid w:val="00DE771F"/>
    <w:rsid w:val="00F043D9"/>
    <w:rsid w:val="00F24A92"/>
    <w:rsid w:val="00FA72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838B5"/>
  <w15:docId w15:val="{AF55F30F-4930-4F49-9356-77CB440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B57"/>
    <w:pPr>
      <w:spacing w:after="200" w:line="276" w:lineRule="auto"/>
    </w:pPr>
    <w:rPr>
      <w:sz w:val="22"/>
      <w:szCs w:val="22"/>
      <w:lang w:val="en-US"/>
    </w:rPr>
  </w:style>
  <w:style w:type="paragraph" w:styleId="Heading1">
    <w:name w:val="heading 1"/>
    <w:basedOn w:val="Normal"/>
    <w:next w:val="Normal"/>
    <w:link w:val="Heading1Char"/>
    <w:uiPriority w:val="9"/>
    <w:qFormat/>
    <w:rsid w:val="00996B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C34A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0714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1A8"/>
    <w:pPr>
      <w:tabs>
        <w:tab w:val="center" w:pos="4536"/>
        <w:tab w:val="right" w:pos="9072"/>
      </w:tabs>
      <w:spacing w:after="0" w:line="240" w:lineRule="auto"/>
      <w:jc w:val="both"/>
    </w:pPr>
    <w:rPr>
      <w:rFonts w:ascii="Garamond" w:hAnsi="Garamond"/>
      <w:sz w:val="24"/>
      <w:lang w:val="nb-NO"/>
    </w:rPr>
  </w:style>
  <w:style w:type="character" w:customStyle="1" w:styleId="HeaderChar">
    <w:name w:val="Header Char"/>
    <w:basedOn w:val="DefaultParagraphFont"/>
    <w:link w:val="Header"/>
    <w:uiPriority w:val="99"/>
    <w:rsid w:val="00DC21A8"/>
    <w:rPr>
      <w:rFonts w:ascii="Garamond" w:hAnsi="Garamond"/>
      <w:szCs w:val="22"/>
    </w:rPr>
  </w:style>
  <w:style w:type="paragraph" w:styleId="Footer">
    <w:name w:val="footer"/>
    <w:basedOn w:val="Normal"/>
    <w:link w:val="FooterChar"/>
    <w:uiPriority w:val="99"/>
    <w:unhideWhenUsed/>
    <w:rsid w:val="00DC21A8"/>
    <w:pPr>
      <w:tabs>
        <w:tab w:val="center" w:pos="4536"/>
        <w:tab w:val="right" w:pos="9072"/>
      </w:tabs>
      <w:spacing w:after="0" w:line="240" w:lineRule="auto"/>
      <w:jc w:val="both"/>
    </w:pPr>
    <w:rPr>
      <w:rFonts w:ascii="Garamond" w:hAnsi="Garamond"/>
      <w:sz w:val="24"/>
      <w:lang w:val="nb-NO"/>
    </w:rPr>
  </w:style>
  <w:style w:type="character" w:customStyle="1" w:styleId="FooterChar">
    <w:name w:val="Footer Char"/>
    <w:basedOn w:val="DefaultParagraphFont"/>
    <w:link w:val="Footer"/>
    <w:uiPriority w:val="99"/>
    <w:rsid w:val="00DC21A8"/>
    <w:rPr>
      <w:rFonts w:ascii="Garamond" w:hAnsi="Garamond"/>
      <w:szCs w:val="22"/>
    </w:rPr>
  </w:style>
  <w:style w:type="paragraph" w:styleId="BalloonText">
    <w:name w:val="Balloon Text"/>
    <w:basedOn w:val="Normal"/>
    <w:link w:val="BalloonTextChar"/>
    <w:uiPriority w:val="99"/>
    <w:semiHidden/>
    <w:unhideWhenUsed/>
    <w:rsid w:val="00996B57"/>
    <w:pPr>
      <w:spacing w:after="0" w:line="240" w:lineRule="auto"/>
      <w:jc w:val="both"/>
    </w:pPr>
    <w:rPr>
      <w:rFonts w:ascii="Tahoma" w:hAnsi="Tahoma" w:cs="Tahoma"/>
      <w:sz w:val="16"/>
      <w:szCs w:val="16"/>
      <w:lang w:val="nb-NO"/>
    </w:rPr>
  </w:style>
  <w:style w:type="character" w:customStyle="1" w:styleId="BalloonTextChar">
    <w:name w:val="Balloon Text Char"/>
    <w:basedOn w:val="DefaultParagraphFont"/>
    <w:link w:val="BalloonText"/>
    <w:uiPriority w:val="99"/>
    <w:semiHidden/>
    <w:rsid w:val="00996B57"/>
    <w:rPr>
      <w:rFonts w:ascii="Tahoma" w:hAnsi="Tahoma" w:cs="Tahoma"/>
      <w:sz w:val="16"/>
      <w:szCs w:val="16"/>
    </w:rPr>
  </w:style>
  <w:style w:type="paragraph" w:styleId="Caption">
    <w:name w:val="caption"/>
    <w:basedOn w:val="Normal"/>
    <w:next w:val="Normal"/>
    <w:uiPriority w:val="35"/>
    <w:unhideWhenUsed/>
    <w:qFormat/>
    <w:rsid w:val="00996B57"/>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996B57"/>
    <w:rPr>
      <w:rFonts w:asciiTheme="majorHAnsi" w:eastAsiaTheme="majorEastAsia" w:hAnsiTheme="majorHAnsi" w:cstheme="majorBidi"/>
      <w:b/>
      <w:bCs/>
      <w:color w:val="2F5496" w:themeColor="accent1" w:themeShade="BF"/>
      <w:sz w:val="28"/>
      <w:szCs w:val="28"/>
      <w:lang w:val="en-US"/>
    </w:rPr>
  </w:style>
  <w:style w:type="table" w:styleId="TableGrid">
    <w:name w:val="Table Grid"/>
    <w:basedOn w:val="TableNormal"/>
    <w:uiPriority w:val="39"/>
    <w:rsid w:val="00F04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043D9"/>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5C34A9"/>
    <w:rPr>
      <w:rFonts w:asciiTheme="majorHAnsi" w:eastAsiaTheme="majorEastAsia" w:hAnsiTheme="majorHAnsi" w:cstheme="majorBidi"/>
      <w:b/>
      <w:bCs/>
      <w:color w:val="4472C4" w:themeColor="accent1"/>
      <w:sz w:val="26"/>
      <w:szCs w:val="26"/>
      <w:lang w:val="en-US"/>
    </w:rPr>
  </w:style>
  <w:style w:type="table" w:styleId="MediumShading2-Accent1">
    <w:name w:val="Medium Shading 2 Accent 1"/>
    <w:basedOn w:val="TableNormal"/>
    <w:uiPriority w:val="64"/>
    <w:rsid w:val="00FA72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uiPriority w:val="73"/>
    <w:rsid w:val="00FA720D"/>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5">
    <w:name w:val="Colorful Grid Accent 5"/>
    <w:basedOn w:val="TableNormal"/>
    <w:uiPriority w:val="73"/>
    <w:rsid w:val="00FA720D"/>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Shading1-Accent1">
    <w:name w:val="Medium Shading 1 Accent 1"/>
    <w:basedOn w:val="TableNormal"/>
    <w:uiPriority w:val="63"/>
    <w:rsid w:val="00FA720D"/>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97396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7396C"/>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unhideWhenUsed/>
    <w:rsid w:val="00B93B11"/>
    <w:rPr>
      <w:color w:val="0563C1" w:themeColor="hyperlink"/>
      <w:u w:val="single"/>
    </w:rPr>
  </w:style>
  <w:style w:type="character" w:customStyle="1" w:styleId="Heading3Char">
    <w:name w:val="Heading 3 Char"/>
    <w:basedOn w:val="DefaultParagraphFont"/>
    <w:link w:val="Heading3"/>
    <w:uiPriority w:val="9"/>
    <w:rsid w:val="00007141"/>
    <w:rPr>
      <w:rFonts w:asciiTheme="majorHAnsi" w:eastAsiaTheme="majorEastAsia" w:hAnsiTheme="majorHAnsi" w:cstheme="majorBidi"/>
      <w:b/>
      <w:bCs/>
      <w:color w:val="4472C4" w:themeColor="accent1"/>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maler\Office\NTNU-mal-blank.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NTNU-mal-blank.dotx</Template>
  <TotalTime>37</TotalTime>
  <Pages>2</Pages>
  <Words>585</Words>
  <Characters>3341</Characters>
  <Application>Microsoft Office Word</Application>
  <DocSecurity>0</DocSecurity>
  <Lines>27</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Microsoft</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George Adrian Stoica</cp:lastModifiedBy>
  <cp:revision>9</cp:revision>
  <cp:lastPrinted>2018-11-19T14:22:00Z</cp:lastPrinted>
  <dcterms:created xsi:type="dcterms:W3CDTF">2020-04-16T14:04:00Z</dcterms:created>
  <dcterms:modified xsi:type="dcterms:W3CDTF">2022-01-24T16:50:00Z</dcterms:modified>
</cp:coreProperties>
</file>