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ACE07" w14:textId="4A2F3DE0" w:rsidR="004721BD" w:rsidRPr="002F732A" w:rsidRDefault="005B5882" w:rsidP="005B5882">
      <w:pPr>
        <w:pStyle w:val="Kontaktinformasjon"/>
        <w:ind w:firstLine="720"/>
      </w:pPr>
      <w:r>
        <w:rPr>
          <w:noProof/>
        </w:rPr>
        <mc:AlternateContent>
          <mc:Choice Requires="wps">
            <w:drawing>
              <wp:anchor distT="45720" distB="45720" distL="114300" distR="114300" simplePos="0" relativeHeight="251662336" behindDoc="0" locked="0" layoutInCell="1" allowOverlap="1" wp14:anchorId="500EA210" wp14:editId="230420E3">
                <wp:simplePos x="0" y="0"/>
                <wp:positionH relativeFrom="column">
                  <wp:posOffset>4667250</wp:posOffset>
                </wp:positionH>
                <wp:positionV relativeFrom="paragraph">
                  <wp:posOffset>0</wp:posOffset>
                </wp:positionV>
                <wp:extent cx="1663700" cy="1404620"/>
                <wp:effectExtent l="0" t="0" r="0" b="0"/>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0" cy="1404620"/>
                        </a:xfrm>
                        <a:prstGeom prst="rect">
                          <a:avLst/>
                        </a:prstGeom>
                        <a:noFill/>
                        <a:ln w="9525">
                          <a:noFill/>
                          <a:miter lim="800000"/>
                          <a:headEnd/>
                          <a:tailEnd/>
                        </a:ln>
                      </wps:spPr>
                      <wps:txbx>
                        <w:txbxContent>
                          <w:p w14:paraId="204B8142" w14:textId="1174476A" w:rsidR="00433DF5" w:rsidRPr="001B3175" w:rsidRDefault="001B3175" w:rsidP="005B5882">
                            <w:pPr>
                              <w:jc w:val="right"/>
                            </w:pPr>
                            <w:r w:rsidRPr="001B3175">
                              <w:t>Trym</w:t>
                            </w:r>
                            <w:r>
                              <w:t>s veg 29b</w:t>
                            </w:r>
                            <w:r w:rsidR="00433DF5" w:rsidRPr="001B3175">
                              <w:br/>
                            </w:r>
                            <w:r>
                              <w:t>7033, Trondheim</w:t>
                            </w:r>
                            <w:r w:rsidR="00433DF5" w:rsidRPr="001B3175">
                              <w:br/>
                              <w:t>975 9</w:t>
                            </w:r>
                            <w:r w:rsidR="005B5882" w:rsidRPr="001B3175">
                              <w:t>1 956</w:t>
                            </w:r>
                            <w:r w:rsidR="005B5882" w:rsidRPr="001B3175">
                              <w:br/>
                            </w:r>
                            <w:hyperlink r:id="rId12" w:history="1">
                              <w:r w:rsidR="005B5882" w:rsidRPr="001B3175">
                                <w:rPr>
                                  <w:rStyle w:val="Hyperkobling"/>
                                </w:rPr>
                                <w:t>andrine.kirstine@gmail.com</w:t>
                              </w:r>
                            </w:hyperlink>
                            <w:r w:rsidR="005B5882" w:rsidRPr="001B3175">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0EA210" id="_x0000_t202" coordsize="21600,21600" o:spt="202" path="m,l,21600r21600,l21600,xe">
                <v:stroke joinstyle="miter"/>
                <v:path gradientshapeok="t" o:connecttype="rect"/>
              </v:shapetype>
              <v:shape id="Tekstboks 2" o:spid="_x0000_s1026" type="#_x0000_t202" style="position:absolute;left:0;text-align:left;margin-left:367.5pt;margin-top:0;width:131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" filled="f" stroked="f">
                <v:textbox style="mso-fit-shape-to-text:t">
                  <w:txbxContent>
                    <w:p w14:paraId="204B8142" w14:textId="1174476A" w:rsidR="00433DF5" w:rsidRPr="001B3175" w:rsidRDefault="001B3175" w:rsidP="005B5882">
                      <w:pPr>
                        <w:jc w:val="right"/>
                      </w:pPr>
                      <w:r w:rsidRPr="001B3175">
                        <w:t>Trym</w:t>
                      </w:r>
                      <w:r>
                        <w:t>s veg 29b</w:t>
                      </w:r>
                      <w:r w:rsidR="00433DF5" w:rsidRPr="001B3175">
                        <w:br/>
                      </w:r>
                      <w:r>
                        <w:t>7033, Trondheim</w:t>
                      </w:r>
                      <w:r w:rsidR="00433DF5" w:rsidRPr="001B3175">
                        <w:br/>
                        <w:t>975 9</w:t>
                      </w:r>
                      <w:r w:rsidR="005B5882" w:rsidRPr="001B3175">
                        <w:t>1 956</w:t>
                      </w:r>
                      <w:r w:rsidR="005B5882" w:rsidRPr="001B3175">
                        <w:br/>
                      </w:r>
                      <w:hyperlink r:id="rId13" w:history="1">
                        <w:r w:rsidR="005B5882" w:rsidRPr="001B3175">
                          <w:rPr>
                            <w:rStyle w:val="Hyperkobling"/>
                          </w:rPr>
                          <w:t>andrine.kirstine@gmail.com</w:t>
                        </w:r>
                      </w:hyperlink>
                      <w:r w:rsidR="005B5882" w:rsidRPr="001B3175">
                        <w:t xml:space="preserve"> </w:t>
                      </w:r>
                    </w:p>
                  </w:txbxContent>
                </v:textbox>
                <w10:wrap type="square"/>
              </v:shape>
            </w:pict>
          </mc:Fallback>
        </mc:AlternateContent>
      </w:r>
      <w:r>
        <w:rPr>
          <w:noProof/>
        </w:rPr>
        <w:drawing>
          <wp:anchor distT="0" distB="0" distL="114300" distR="114300" simplePos="0" relativeHeight="251658240" behindDoc="1" locked="0" layoutInCell="1" allowOverlap="1" wp14:anchorId="1260AC9D" wp14:editId="5BDB67D0">
            <wp:simplePos x="0" y="0"/>
            <wp:positionH relativeFrom="margin">
              <wp:posOffset>-95250</wp:posOffset>
            </wp:positionH>
            <wp:positionV relativeFrom="margin">
              <wp:posOffset>-419100</wp:posOffset>
            </wp:positionV>
            <wp:extent cx="1183005" cy="1619250"/>
            <wp:effectExtent l="0" t="0" r="0" b="0"/>
            <wp:wrapTight wrapText="bothSides">
              <wp:wrapPolygon edited="0">
                <wp:start x="0" y="0"/>
                <wp:lineTo x="0" y="21346"/>
                <wp:lineTo x="21217" y="21346"/>
                <wp:lineTo x="21217" y="0"/>
                <wp:lineTo x="0" y="0"/>
              </wp:wrapPolygon>
            </wp:wrapTight>
            <wp:docPr id="1" name="Bilde 1" descr="Et bilde som inneholder person, innendørs, bærbar PC, man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0225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83005" cy="16192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01E2A134" wp14:editId="3ABFD8D1">
                <wp:simplePos x="0" y="0"/>
                <wp:positionH relativeFrom="column">
                  <wp:posOffset>1441450</wp:posOffset>
                </wp:positionH>
                <wp:positionV relativeFrom="paragraph">
                  <wp:posOffset>31750</wp:posOffset>
                </wp:positionV>
                <wp:extent cx="3403600" cy="1404620"/>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404620"/>
                        </a:xfrm>
                        <a:prstGeom prst="rect">
                          <a:avLst/>
                        </a:prstGeom>
                        <a:noFill/>
                        <a:ln w="9525">
                          <a:noFill/>
                          <a:miter lim="800000"/>
                          <a:headEnd/>
                          <a:tailEnd/>
                        </a:ln>
                      </wps:spPr>
                      <wps:txbx>
                        <w:txbxContent>
                          <w:p w14:paraId="1D253BA9" w14:textId="68A7AC21" w:rsidR="00433DF5" w:rsidRPr="005B5882" w:rsidRDefault="00433DF5" w:rsidP="005B5882">
                            <w:pPr>
                              <w:jc w:val="center"/>
                              <w:rPr>
                                <w:rFonts w:ascii="Times New Roman" w:hAnsi="Times New Roman" w:cs="Times New Roman"/>
                                <w:sz w:val="44"/>
                                <w:szCs w:val="44"/>
                              </w:rPr>
                            </w:pPr>
                            <w:r w:rsidRPr="005B5882">
                              <w:rPr>
                                <w:rFonts w:ascii="Times New Roman" w:hAnsi="Times New Roman" w:cs="Times New Roman"/>
                                <w:sz w:val="44"/>
                                <w:szCs w:val="44"/>
                              </w:rPr>
                              <w:t>Andrine Kirstine Gudbrandsen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E2A134" id="_x0000_s1027" type="#_x0000_t202" style="position:absolute;left:0;text-align:left;margin-left:113.5pt;margin-top:2.5pt;width:268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" filled="f" stroked="f">
                <v:textbox style="mso-fit-shape-to-text:t">
                  <w:txbxContent>
                    <w:p w14:paraId="1D253BA9" w14:textId="68A7AC21" w:rsidR="00433DF5" w:rsidRPr="005B5882" w:rsidRDefault="00433DF5" w:rsidP="005B5882">
                      <w:pPr>
                        <w:jc w:val="center"/>
                        <w:rPr>
                          <w:rFonts w:ascii="Times New Roman" w:hAnsi="Times New Roman" w:cs="Times New Roman"/>
                          <w:sz w:val="44"/>
                          <w:szCs w:val="44"/>
                        </w:rPr>
                      </w:pPr>
                      <w:r w:rsidRPr="005B5882">
                        <w:rPr>
                          <w:rFonts w:ascii="Times New Roman" w:hAnsi="Times New Roman" w:cs="Times New Roman"/>
                          <w:sz w:val="44"/>
                          <w:szCs w:val="44"/>
                        </w:rPr>
                        <w:t>Andrine Kirstine Gudbrandsen</w:t>
                      </w:r>
                    </w:p>
                  </w:txbxContent>
                </v:textbox>
                <w10:wrap type="square"/>
              </v:shape>
            </w:pict>
          </mc:Fallback>
        </mc:AlternateContent>
      </w:r>
      <w:r w:rsidR="00924CCF">
        <w:t xml:space="preserve"> </w:t>
      </w:r>
    </w:p>
    <w:p w14:paraId="7FA0BDB2" w14:textId="0340D04E" w:rsidR="004721BD" w:rsidRPr="002F732A" w:rsidRDefault="004721BD">
      <w:pPr>
        <w:pStyle w:val="Kontaktinformasjon"/>
        <w:rPr>
          <w:rStyle w:val="Utheving"/>
        </w:rPr>
      </w:pPr>
    </w:p>
    <w:tbl>
      <w:tblPr>
        <w:tblStyle w:val="CV-tabell"/>
        <w:tblW w:w="5000" w:type="pct"/>
        <w:tblLook w:val="04A0" w:firstRow="1" w:lastRow="0" w:firstColumn="1" w:lastColumn="0" w:noHBand="0" w:noVBand="1"/>
        <w:tblCaption w:val="CV-tekst"/>
        <w:tblDescription w:val="CV"/>
      </w:tblPr>
      <w:tblGrid>
        <w:gridCol w:w="1767"/>
        <w:gridCol w:w="443"/>
        <w:gridCol w:w="7536"/>
      </w:tblGrid>
      <w:tr w:rsidR="004721BD" w:rsidRPr="001642D1" w14:paraId="677A5A9A" w14:textId="77777777" w:rsidTr="005A09A7">
        <w:tc>
          <w:tcPr>
            <w:tcW w:w="1767" w:type="dxa"/>
          </w:tcPr>
          <w:p w14:paraId="3DBDAFEA" w14:textId="77777777" w:rsidR="004721BD" w:rsidRPr="007533E6" w:rsidRDefault="001A7B52">
            <w:pPr>
              <w:pStyle w:val="Overskrift1"/>
              <w:rPr>
                <w:bCs/>
              </w:rPr>
            </w:pPr>
            <w:r w:rsidRPr="007533E6">
              <w:rPr>
                <w:bCs/>
              </w:rPr>
              <w:t>om meg</w:t>
            </w:r>
          </w:p>
        </w:tc>
        <w:tc>
          <w:tcPr>
            <w:tcW w:w="443" w:type="dxa"/>
          </w:tcPr>
          <w:p w14:paraId="31127096" w14:textId="77777777" w:rsidR="004721BD" w:rsidRPr="001642D1" w:rsidRDefault="004721BD">
            <w:pPr>
              <w:rPr>
                <w:b/>
              </w:rPr>
            </w:pPr>
          </w:p>
        </w:tc>
        <w:tc>
          <w:tcPr>
            <w:tcW w:w="7536" w:type="dxa"/>
          </w:tcPr>
          <w:p w14:paraId="73B220B0" w14:textId="047A0256" w:rsidR="006F1951" w:rsidRDefault="00314347" w:rsidP="00AC3E6D">
            <w:pPr>
              <w:rPr>
                <w:b/>
              </w:rPr>
            </w:pPr>
            <w:r>
              <w:rPr>
                <w:b/>
              </w:rPr>
              <w:t xml:space="preserve">23 år gammel </w:t>
            </w:r>
            <w:r w:rsidR="000D6D86">
              <w:rPr>
                <w:b/>
              </w:rPr>
              <w:t>student</w:t>
            </w:r>
            <w:r w:rsidR="0055404C">
              <w:rPr>
                <w:b/>
              </w:rPr>
              <w:t xml:space="preserve"> på NTNU </w:t>
            </w:r>
            <w:r w:rsidR="000D6D86">
              <w:rPr>
                <w:b/>
              </w:rPr>
              <w:t xml:space="preserve">på </w:t>
            </w:r>
            <w:r>
              <w:rPr>
                <w:b/>
              </w:rPr>
              <w:t>f</w:t>
            </w:r>
            <w:r w:rsidR="000D6D86">
              <w:rPr>
                <w:b/>
              </w:rPr>
              <w:t>jerde</w:t>
            </w:r>
            <w:r>
              <w:rPr>
                <w:b/>
              </w:rPr>
              <w:t xml:space="preserve"> år</w:t>
            </w:r>
            <w:r w:rsidR="000D6D86">
              <w:rPr>
                <w:b/>
              </w:rPr>
              <w:t>et</w:t>
            </w:r>
            <w:r>
              <w:rPr>
                <w:b/>
              </w:rPr>
              <w:t>. På de fire årene har jeg studert musikkvitenskap, grunnskolelærer og lektor i realfag</w:t>
            </w:r>
            <w:r w:rsidR="00BB35A2">
              <w:rPr>
                <w:b/>
              </w:rPr>
              <w:t xml:space="preserve"> med IT som hovedfag. </w:t>
            </w:r>
            <w:r w:rsidR="00516C2C">
              <w:rPr>
                <w:b/>
              </w:rPr>
              <w:t>Høsten 2022</w:t>
            </w:r>
            <w:r w:rsidR="00BB35A2">
              <w:rPr>
                <w:b/>
              </w:rPr>
              <w:t xml:space="preserve"> begynner jeg på bachelor i Informatikk på andre året</w:t>
            </w:r>
            <w:r w:rsidR="005D523A">
              <w:rPr>
                <w:b/>
              </w:rPr>
              <w:t xml:space="preserve">. Min interesse for </w:t>
            </w:r>
            <w:r w:rsidR="008879CB">
              <w:rPr>
                <w:b/>
              </w:rPr>
              <w:t xml:space="preserve">IT, tekniske duppedingser og </w:t>
            </w:r>
            <w:r w:rsidR="0055404C">
              <w:rPr>
                <w:b/>
              </w:rPr>
              <w:t>IoT generelt har fått blomstre</w:t>
            </w:r>
            <w:r w:rsidR="00516C2C">
              <w:rPr>
                <w:b/>
              </w:rPr>
              <w:t xml:space="preserve"> gjennom mine år</w:t>
            </w:r>
            <w:r w:rsidR="0055404C">
              <w:rPr>
                <w:b/>
              </w:rPr>
              <w:t xml:space="preserve"> på NTNU. </w:t>
            </w:r>
          </w:p>
          <w:p w14:paraId="2B75F665" w14:textId="3DB890A9" w:rsidR="004721BD" w:rsidRPr="001642D1" w:rsidRDefault="0055404C" w:rsidP="00AC3E6D">
            <w:pPr>
              <w:rPr>
                <w:b/>
              </w:rPr>
            </w:pPr>
            <w:r>
              <w:rPr>
                <w:b/>
              </w:rPr>
              <w:t xml:space="preserve">Ved siden av studiene </w:t>
            </w:r>
            <w:r w:rsidR="00FB6D91">
              <w:rPr>
                <w:b/>
              </w:rPr>
              <w:t>har jeg hatt verv</w:t>
            </w:r>
            <w:r w:rsidR="000A6FB3">
              <w:rPr>
                <w:b/>
              </w:rPr>
              <w:t xml:space="preserve"> </w:t>
            </w:r>
            <w:r>
              <w:rPr>
                <w:b/>
              </w:rPr>
              <w:t>i</w:t>
            </w:r>
            <w:r w:rsidR="00B622EB">
              <w:rPr>
                <w:b/>
              </w:rPr>
              <w:t xml:space="preserve"> </w:t>
            </w:r>
            <w:r w:rsidR="00516C2C">
              <w:rPr>
                <w:b/>
              </w:rPr>
              <w:t xml:space="preserve">en </w:t>
            </w:r>
            <w:r w:rsidR="00B622EB">
              <w:rPr>
                <w:b/>
              </w:rPr>
              <w:t xml:space="preserve">teknisk studentorganisasjon og vært engasjert i </w:t>
            </w:r>
            <w:r w:rsidR="0034669D">
              <w:rPr>
                <w:b/>
              </w:rPr>
              <w:t>student</w:t>
            </w:r>
            <w:r w:rsidR="00B622EB">
              <w:rPr>
                <w:b/>
              </w:rPr>
              <w:t>revymiljøet det siste året</w:t>
            </w:r>
            <w:r w:rsidR="00845615">
              <w:rPr>
                <w:b/>
              </w:rPr>
              <w:t xml:space="preserve">. </w:t>
            </w:r>
            <w:r w:rsidR="00B622EB">
              <w:rPr>
                <w:b/>
              </w:rPr>
              <w:t xml:space="preserve">Studentorganisasjonen Ascend NTNU </w:t>
            </w:r>
            <w:r w:rsidR="00516C2C">
              <w:rPr>
                <w:b/>
              </w:rPr>
              <w:t>bygger og utvikler autonome droner – og</w:t>
            </w:r>
            <w:r w:rsidR="00B622EB">
              <w:rPr>
                <w:b/>
              </w:rPr>
              <w:t xml:space="preserve"> jeg </w:t>
            </w:r>
            <w:r w:rsidR="00516C2C">
              <w:rPr>
                <w:b/>
              </w:rPr>
              <w:t xml:space="preserve">har </w:t>
            </w:r>
            <w:r w:rsidR="00B622EB">
              <w:rPr>
                <w:b/>
              </w:rPr>
              <w:t xml:space="preserve">vært med å utvikle markedsføringsgruppen over 3 år, </w:t>
            </w:r>
            <w:r w:rsidR="009C6753">
              <w:rPr>
                <w:b/>
              </w:rPr>
              <w:t>der jeg</w:t>
            </w:r>
            <w:r w:rsidR="00B622EB">
              <w:rPr>
                <w:b/>
              </w:rPr>
              <w:t xml:space="preserve"> har </w:t>
            </w:r>
            <w:r w:rsidR="009C6753">
              <w:rPr>
                <w:b/>
              </w:rPr>
              <w:t xml:space="preserve">vært både sponsoransvarlig i ett år og sosiale medier ansvarlig i to. </w:t>
            </w:r>
          </w:p>
        </w:tc>
      </w:tr>
      <w:tr w:rsidR="00680ADF" w:rsidRPr="001642D1" w14:paraId="7854CD0B" w14:textId="77777777" w:rsidTr="005A09A7">
        <w:tc>
          <w:tcPr>
            <w:tcW w:w="1767" w:type="dxa"/>
          </w:tcPr>
          <w:p w14:paraId="4968EEED" w14:textId="6705C605" w:rsidR="00680ADF" w:rsidRDefault="00680ADF" w:rsidP="00680ADF">
            <w:pPr>
              <w:pStyle w:val="Overskrift1"/>
              <w:rPr>
                <w:b/>
              </w:rPr>
            </w:pPr>
            <w:r>
              <w:rPr>
                <w:lang w:bidi="nb-NO"/>
              </w:rPr>
              <w:t>erfaring</w:t>
            </w:r>
            <w:r w:rsidRPr="001642D1">
              <w:rPr>
                <w:lang w:bidi="nb-NO"/>
              </w:rPr>
              <w:t>er</w:t>
            </w:r>
          </w:p>
        </w:tc>
        <w:tc>
          <w:tcPr>
            <w:tcW w:w="443" w:type="dxa"/>
          </w:tcPr>
          <w:p w14:paraId="59A2D210" w14:textId="77777777" w:rsidR="00680ADF" w:rsidRPr="001642D1" w:rsidRDefault="00680ADF" w:rsidP="00680ADF">
            <w:pPr>
              <w:rPr>
                <w:b/>
              </w:rPr>
            </w:pPr>
          </w:p>
        </w:tc>
        <w:tc>
          <w:tcPr>
            <w:tcW w:w="7536" w:type="dxa"/>
          </w:tcPr>
          <w:sdt>
            <w:sdtPr>
              <w:rPr>
                <w:rFonts w:asciiTheme="minorHAnsi" w:eastAsiaTheme="minorEastAsia" w:hAnsiTheme="minorHAnsi" w:cstheme="minorBidi"/>
                <w:b w:val="0"/>
                <w:bCs w:val="0"/>
                <w:caps w:val="0"/>
                <w:color w:val="595959" w:themeColor="text1" w:themeTint="A6"/>
                <w14:ligatures w14:val="none"/>
              </w:rPr>
              <w:id w:val="970869414"/>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1211531560"/>
                  <w:placeholder>
                    <w:docPart w:val="94C6633E204F4B219E49D3C13B3F9C02"/>
                  </w:placeholder>
                  <w15:repeatingSectionItem/>
                </w:sdtPr>
                <w:sdtEndPr>
                  <w:rPr>
                    <w:i/>
                    <w:iCs/>
                  </w:rPr>
                </w:sdtEndPr>
                <w:sdtContent>
                  <w:p w14:paraId="56D04F31" w14:textId="77777777" w:rsidR="00680ADF" w:rsidRPr="0001274F" w:rsidRDefault="00680ADF" w:rsidP="00680ADF">
                    <w:pPr>
                      <w:pStyle w:val="Overskrift2"/>
                      <w:rPr>
                        <w:bCs w:val="0"/>
                      </w:rPr>
                    </w:pPr>
                    <w:r w:rsidRPr="0001274F">
                      <w:rPr>
                        <w:bCs w:val="0"/>
                      </w:rPr>
                      <w:t>Marke</w:t>
                    </w:r>
                    <w:r>
                      <w:rPr>
                        <w:bCs w:val="0"/>
                      </w:rPr>
                      <w:t>dsføring</w:t>
                    </w:r>
                  </w:p>
                  <w:p w14:paraId="107AE35F" w14:textId="77777777" w:rsidR="00680ADF" w:rsidRDefault="00680ADF" w:rsidP="00680ADF">
                    <w:pPr>
                      <w:spacing w:before="0" w:after="0"/>
                    </w:pPr>
                    <w:r>
                      <w:rPr>
                        <w:u w:val="single"/>
                      </w:rPr>
                      <w:t>2021-2022 STUDENTREVY:</w:t>
                    </w:r>
                    <w:r>
                      <w:t xml:space="preserve"> </w:t>
                    </w:r>
                  </w:p>
                  <w:p w14:paraId="55715B73" w14:textId="77777777" w:rsidR="00680ADF" w:rsidRPr="00406A39" w:rsidRDefault="00680ADF" w:rsidP="00680ADF">
                    <w:pPr>
                      <w:pStyle w:val="Listeavsnitt"/>
                      <w:numPr>
                        <w:ilvl w:val="0"/>
                        <w:numId w:val="3"/>
                      </w:numPr>
                      <w:spacing w:before="0" w:after="0"/>
                      <w:rPr>
                        <w:i/>
                        <w:iCs/>
                      </w:rPr>
                    </w:pPr>
                    <w:r>
                      <w:t xml:space="preserve">PR-sjef i Dragvollrevyen. </w:t>
                    </w:r>
                    <w:r>
                      <w:rPr>
                        <w:i/>
                        <w:iCs/>
                      </w:rPr>
                      <w:t>Her har jeg</w:t>
                    </w:r>
                    <w:r w:rsidRPr="00406A39">
                      <w:rPr>
                        <w:i/>
                        <w:iCs/>
                      </w:rPr>
                      <w:t xml:space="preserve"> både </w:t>
                    </w:r>
                    <w:r>
                      <w:rPr>
                        <w:i/>
                        <w:iCs/>
                      </w:rPr>
                      <w:t xml:space="preserve">hatt </w:t>
                    </w:r>
                    <w:r w:rsidRPr="00406A39">
                      <w:rPr>
                        <w:i/>
                        <w:iCs/>
                      </w:rPr>
                      <w:t xml:space="preserve">opptak av egen gruppe, </w:t>
                    </w:r>
                    <w:r>
                      <w:rPr>
                        <w:i/>
                        <w:iCs/>
                      </w:rPr>
                      <w:t xml:space="preserve">vært en </w:t>
                    </w:r>
                    <w:r w:rsidRPr="00406A39">
                      <w:rPr>
                        <w:i/>
                        <w:iCs/>
                      </w:rPr>
                      <w:t>del av styret</w:t>
                    </w:r>
                    <w:r>
                      <w:rPr>
                        <w:i/>
                        <w:iCs/>
                      </w:rPr>
                      <w:t xml:space="preserve"> og hatt</w:t>
                    </w:r>
                    <w:r w:rsidRPr="00406A39">
                      <w:rPr>
                        <w:i/>
                        <w:iCs/>
                      </w:rPr>
                      <w:t xml:space="preserve"> hovedansvarlig for alle deler av markedsføring.</w:t>
                    </w:r>
                  </w:p>
                  <w:p w14:paraId="78CE1D7F" w14:textId="77777777" w:rsidR="00680ADF" w:rsidRPr="00D23517" w:rsidRDefault="00680ADF" w:rsidP="00680ADF">
                    <w:pPr>
                      <w:pStyle w:val="Listeavsnitt"/>
                      <w:numPr>
                        <w:ilvl w:val="0"/>
                        <w:numId w:val="3"/>
                      </w:numPr>
                      <w:spacing w:before="0" w:after="0"/>
                    </w:pPr>
                    <w:r>
                      <w:t xml:space="preserve">PR-ansvarlig for Studentkavalkaden 2021. </w:t>
                    </w:r>
                    <w:r w:rsidRPr="00406A39">
                      <w:rPr>
                        <w:i/>
                        <w:iCs/>
                      </w:rPr>
                      <w:t>Der hadde jeg ansvar for</w:t>
                    </w:r>
                    <w:r>
                      <w:t xml:space="preserve"> </w:t>
                    </w:r>
                    <w:r>
                      <w:rPr>
                        <w:i/>
                        <w:iCs/>
                      </w:rPr>
                      <w:t>alt fra kommunikasjon med studentaviser, billedtagning og redigering, sosiale medier og kontakt med linjeforeringene.</w:t>
                    </w:r>
                  </w:p>
                  <w:p w14:paraId="164E7F5C" w14:textId="77777777" w:rsidR="00680ADF" w:rsidRDefault="00680ADF" w:rsidP="00680ADF">
                    <w:pPr>
                      <w:spacing w:before="0" w:after="0"/>
                    </w:pPr>
                    <w:r>
                      <w:rPr>
                        <w:u w:val="single"/>
                      </w:rPr>
                      <w:t xml:space="preserve">2018-2021 </w:t>
                    </w:r>
                    <w:r w:rsidRPr="00194805">
                      <w:rPr>
                        <w:u w:val="single"/>
                      </w:rPr>
                      <w:t>ASCEND</w:t>
                    </w:r>
                    <w:r>
                      <w:rPr>
                        <w:u w:val="single"/>
                      </w:rPr>
                      <w:t xml:space="preserve"> NTNU</w:t>
                    </w:r>
                    <w:r>
                      <w:t xml:space="preserve">: </w:t>
                    </w:r>
                  </w:p>
                  <w:p w14:paraId="5C78A764" w14:textId="0AD31F84" w:rsidR="00680ADF" w:rsidRPr="00596F34" w:rsidRDefault="00680ADF" w:rsidP="00680ADF">
                    <w:pPr>
                      <w:pStyle w:val="Listeavsnitt"/>
                      <w:numPr>
                        <w:ilvl w:val="0"/>
                        <w:numId w:val="3"/>
                      </w:numPr>
                      <w:spacing w:before="0" w:after="0"/>
                      <w:rPr>
                        <w:i/>
                        <w:iCs/>
                      </w:rPr>
                    </w:pPr>
                    <w:r>
                      <w:t xml:space="preserve">2019-2021: Sosiale Medier ansvarlig i Ascend NTNU. </w:t>
                    </w:r>
                    <w:r>
                      <w:rPr>
                        <w:i/>
                        <w:iCs/>
                      </w:rPr>
                      <w:t>J</w:t>
                    </w:r>
                    <w:r w:rsidRPr="00596F34">
                      <w:rPr>
                        <w:i/>
                        <w:iCs/>
                      </w:rPr>
                      <w:t>eg drev</w:t>
                    </w:r>
                    <w:r>
                      <w:rPr>
                        <w:i/>
                        <w:iCs/>
                      </w:rPr>
                      <w:t xml:space="preserve"> de sosiale </w:t>
                    </w:r>
                    <w:r w:rsidRPr="00596F34">
                      <w:rPr>
                        <w:i/>
                        <w:iCs/>
                      </w:rPr>
                      <w:t>kontoene til Ascend</w:t>
                    </w:r>
                    <w:r>
                      <w:rPr>
                        <w:i/>
                        <w:iCs/>
                      </w:rPr>
                      <w:t xml:space="preserve"> NTNU, med det kreative ansvaret rundt poster og hovedansvaret for innholdsproduksjon.</w:t>
                    </w:r>
                    <w:r w:rsidRPr="00596F34">
                      <w:rPr>
                        <w:i/>
                        <w:iCs/>
                      </w:rPr>
                      <w:t xml:space="preserve"> </w:t>
                    </w:r>
                    <w:r>
                      <w:rPr>
                        <w:i/>
                        <w:iCs/>
                      </w:rPr>
                      <w:t xml:space="preserve">Totalt økte jeg </w:t>
                    </w:r>
                    <w:r w:rsidRPr="00596F34">
                      <w:rPr>
                        <w:i/>
                        <w:iCs/>
                      </w:rPr>
                      <w:t>følger basen til Ascend</w:t>
                    </w:r>
                    <w:r>
                      <w:rPr>
                        <w:i/>
                        <w:iCs/>
                      </w:rPr>
                      <w:t xml:space="preserve"> NTNU</w:t>
                    </w:r>
                    <w:r w:rsidRPr="00596F34">
                      <w:rPr>
                        <w:i/>
                        <w:iCs/>
                      </w:rPr>
                      <w:t>, fra 400</w:t>
                    </w:r>
                    <w:r w:rsidR="00516C2C">
                      <w:rPr>
                        <w:i/>
                        <w:iCs/>
                      </w:rPr>
                      <w:t xml:space="preserve"> til 1500</w:t>
                    </w:r>
                    <w:r w:rsidRPr="00596F34">
                      <w:rPr>
                        <w:i/>
                        <w:iCs/>
                      </w:rPr>
                      <w:t xml:space="preserve"> følgere </w:t>
                    </w:r>
                    <w:r w:rsidR="00516C2C">
                      <w:rPr>
                        <w:i/>
                        <w:iCs/>
                      </w:rPr>
                      <w:t>på I</w:t>
                    </w:r>
                    <w:r w:rsidRPr="00596F34">
                      <w:rPr>
                        <w:i/>
                        <w:iCs/>
                      </w:rPr>
                      <w:t xml:space="preserve">nstagram. </w:t>
                    </w:r>
                  </w:p>
                  <w:p w14:paraId="1BBA7F4C" w14:textId="77777777" w:rsidR="00680ADF" w:rsidRPr="00596F34" w:rsidRDefault="00680ADF" w:rsidP="00680ADF">
                    <w:pPr>
                      <w:pStyle w:val="Listeavsnitt"/>
                      <w:numPr>
                        <w:ilvl w:val="0"/>
                        <w:numId w:val="3"/>
                      </w:numPr>
                      <w:spacing w:before="0" w:after="0"/>
                      <w:rPr>
                        <w:i/>
                        <w:iCs/>
                      </w:rPr>
                    </w:pPr>
                    <w:r>
                      <w:t xml:space="preserve">2018-2019: Sponsoransvarlig i Ascend NTNU. </w:t>
                    </w:r>
                    <w:r w:rsidRPr="00596F34">
                      <w:rPr>
                        <w:i/>
                        <w:iCs/>
                      </w:rPr>
                      <w:t xml:space="preserve">Nådde ut til nye sponsorer, hovedansvaret for eksisterende sponsorer og kontraktskriving. Begynte også smått med sosiale medier. </w:t>
                    </w:r>
                  </w:p>
                  <w:p w14:paraId="5CB24386" w14:textId="77777777" w:rsidR="00680ADF" w:rsidRDefault="00680ADF" w:rsidP="00680ADF">
                    <w:pPr>
                      <w:spacing w:before="0" w:after="0"/>
                    </w:pPr>
                    <w:r w:rsidRPr="002717CC">
                      <w:rPr>
                        <w:u w:val="single"/>
                      </w:rPr>
                      <w:t>2017-2018 RUSSEREVY:</w:t>
                    </w:r>
                    <w:r>
                      <w:t xml:space="preserve"> </w:t>
                    </w:r>
                  </w:p>
                  <w:p w14:paraId="3DD55F5F" w14:textId="77777777" w:rsidR="00680ADF" w:rsidRPr="00596F34" w:rsidRDefault="00680ADF" w:rsidP="00680ADF">
                    <w:pPr>
                      <w:pStyle w:val="Listeavsnitt"/>
                      <w:numPr>
                        <w:ilvl w:val="0"/>
                        <w:numId w:val="3"/>
                      </w:numPr>
                      <w:spacing w:before="0" w:after="0"/>
                      <w:rPr>
                        <w:i/>
                        <w:iCs/>
                      </w:rPr>
                    </w:pPr>
                    <w:r>
                      <w:t xml:space="preserve">Sponsoransvarlig på russerevy 2018, </w:t>
                    </w:r>
                    <w:r w:rsidRPr="00596F34">
                      <w:rPr>
                        <w:i/>
                        <w:iCs/>
                      </w:rPr>
                      <w:t>der jeg tok meg av kommunikasjon med sponsorer.</w:t>
                    </w:r>
                  </w:p>
                  <w:p w14:paraId="3DB8845F" w14:textId="77777777" w:rsidR="00680ADF" w:rsidRDefault="00680ADF" w:rsidP="00680ADF">
                    <w:pPr>
                      <w:spacing w:before="0" w:after="0"/>
                      <w:rPr>
                        <w:i/>
                        <w:iCs/>
                      </w:rPr>
                    </w:pPr>
                  </w:p>
                  <w:p w14:paraId="56619317" w14:textId="7B92C1F4" w:rsidR="00680ADF" w:rsidRDefault="00680ADF" w:rsidP="00680ADF">
                    <w:pPr>
                      <w:rPr>
                        <w:b/>
                      </w:rPr>
                    </w:pPr>
                    <w:r w:rsidRPr="00A67233">
                      <w:rPr>
                        <w:i/>
                        <w:iCs/>
                      </w:rPr>
                      <w:t>Standerfaring fra Ascend</w:t>
                    </w:r>
                    <w:r>
                      <w:rPr>
                        <w:i/>
                        <w:iCs/>
                      </w:rPr>
                      <w:t xml:space="preserve"> NTNU</w:t>
                    </w:r>
                    <w:r w:rsidR="00F55ABB">
                      <w:rPr>
                        <w:i/>
                        <w:iCs/>
                      </w:rPr>
                      <w:t xml:space="preserve"> </w:t>
                    </w:r>
                    <w:r w:rsidRPr="00A67233">
                      <w:rPr>
                        <w:i/>
                        <w:iCs/>
                      </w:rPr>
                      <w:t xml:space="preserve">og andre organisasjoner. </w:t>
                    </w:r>
                  </w:p>
                </w:sdtContent>
              </w:sdt>
            </w:sdtContent>
          </w:sdt>
        </w:tc>
      </w:tr>
      <w:tr w:rsidR="00680ADF" w14:paraId="5C815C86" w14:textId="77777777" w:rsidTr="005624AC">
        <w:tc>
          <w:tcPr>
            <w:tcW w:w="1767" w:type="dxa"/>
          </w:tcPr>
          <w:p w14:paraId="3F3160AE" w14:textId="77777777" w:rsidR="00680ADF" w:rsidRDefault="00680ADF" w:rsidP="005624AC">
            <w:pPr>
              <w:pStyle w:val="Overskrift1"/>
              <w:rPr>
                <w:b/>
              </w:rPr>
            </w:pPr>
            <w:r w:rsidRPr="002F732A">
              <w:rPr>
                <w:lang w:bidi="nb-NO"/>
              </w:rPr>
              <w:t>Jobbhistorie</w:t>
            </w:r>
          </w:p>
        </w:tc>
        <w:tc>
          <w:tcPr>
            <w:tcW w:w="443" w:type="dxa"/>
          </w:tcPr>
          <w:p w14:paraId="6456CB66" w14:textId="77777777" w:rsidR="00680ADF" w:rsidRPr="001642D1" w:rsidRDefault="00680ADF" w:rsidP="005624AC">
            <w:pPr>
              <w:rPr>
                <w:b/>
              </w:rPr>
            </w:pPr>
          </w:p>
        </w:tc>
        <w:tc>
          <w:tcPr>
            <w:tcW w:w="7536" w:type="dxa"/>
          </w:tcPr>
          <w:sdt>
            <w:sdtPr>
              <w:rPr>
                <w:rFonts w:asciiTheme="minorHAnsi" w:eastAsiaTheme="minorEastAsia" w:hAnsiTheme="minorHAnsi" w:cstheme="minorBidi"/>
                <w:b w:val="0"/>
                <w:bCs w:val="0"/>
                <w:caps w:val="0"/>
                <w:color w:val="595959" w:themeColor="text1" w:themeTint="A6"/>
                <w14:ligatures w14:val="none"/>
              </w:rPr>
              <w:id w:val="-1150594179"/>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1132990052"/>
                  <w:placeholder>
                    <w:docPart w:val="BC38D00C60BB46478C3EBFDB71CFFE97"/>
                  </w:placeholder>
                  <w15:repeatingSectionItem/>
                </w:sdtPr>
                <w:sdtEndPr>
                  <w:rPr>
                    <w:b/>
                    <w:bCs/>
                    <w:caps/>
                  </w:rPr>
                </w:sdtEndPr>
                <w:sdtContent>
                  <w:p w14:paraId="70C6003D" w14:textId="77777777" w:rsidR="00680ADF" w:rsidRPr="00254835" w:rsidRDefault="00680ADF" w:rsidP="005624AC">
                    <w:pPr>
                      <w:pStyle w:val="Overskrift2"/>
                    </w:pPr>
                    <w:r>
                      <w:t xml:space="preserve">sOMMERVIKAR, hELSETJENESTEN I SANDEFJORDKOMMUNE </w:t>
                    </w:r>
                  </w:p>
                  <w:p w14:paraId="77040B7C" w14:textId="77777777" w:rsidR="00680ADF" w:rsidRDefault="00680ADF" w:rsidP="005624AC">
                    <w:r>
                      <w:t xml:space="preserve">15. juni 2018 – Dags dato </w:t>
                    </w:r>
                  </w:p>
                  <w:p w14:paraId="71398077" w14:textId="77777777" w:rsidR="00680ADF" w:rsidRDefault="00680ADF" w:rsidP="005624AC">
                    <w:r w:rsidRPr="00456403">
                      <w:t>Jobbet på dagsenter</w:t>
                    </w:r>
                    <w:r>
                      <w:t xml:space="preserve"> for hjemmeboende demente</w:t>
                    </w:r>
                    <w:r w:rsidRPr="00456403">
                      <w:t>. Her hentet jeg brukerne hjemme, ordnet mat, tok de med på tur, klipte plenen, var med på enkelt stell som toalettbesøk, aktiviserte de med sang og diverse andre aktiviteter og var en god samtalepartner.</w:t>
                    </w:r>
                  </w:p>
                  <w:p w14:paraId="46024F24" w14:textId="77777777" w:rsidR="00680ADF" w:rsidRPr="00456403" w:rsidRDefault="00680ADF" w:rsidP="005624AC">
                    <w:r>
                      <w:lastRenderedPageBreak/>
                      <w:t>Mine oppgaver var å være et friskt pust for brukerne. Aktivisere, sosialisere og bidra til å gi de gode dager, tiltros for en vanskelig sykdom var det viktigste. Jeg satt meg inn i lokalhistorie, hvalfangst, sylting av bær og frukt, og andre interesser som brukerne hadde.</w:t>
                    </w:r>
                  </w:p>
                </w:sdtContent>
              </w:sdt>
              <w:sdt>
                <w:sdtPr>
                  <w:rPr>
                    <w:rFonts w:asciiTheme="minorHAnsi" w:eastAsiaTheme="minorEastAsia" w:hAnsiTheme="minorHAnsi" w:cstheme="minorBidi"/>
                    <w:b w:val="0"/>
                    <w:bCs w:val="0"/>
                    <w:caps w:val="0"/>
                    <w:color w:val="595959" w:themeColor="text1" w:themeTint="A6"/>
                    <w14:ligatures w14:val="none"/>
                  </w:rPr>
                  <w:id w:val="1636603176"/>
                  <w:placeholder>
                    <w:docPart w:val="DA5C84CEE6FB4DFBAB2FAF87FF30B05D"/>
                  </w:placeholder>
                  <w15:repeatingSectionItem/>
                </w:sdtPr>
                <w:sdtEndPr>
                  <w:rPr>
                    <w:b/>
                    <w:bCs/>
                    <w:caps/>
                  </w:rPr>
                </w:sdtEndPr>
                <w:sdtContent>
                  <w:p w14:paraId="61A2DFEF" w14:textId="77777777" w:rsidR="00680ADF" w:rsidRDefault="00680ADF" w:rsidP="005624AC">
                    <w:pPr>
                      <w:pStyle w:val="Overskrift2"/>
                    </w:pPr>
                    <w:r>
                      <w:t>Ekstrahjelp, Mestergrønn indre havn, Sandefjord</w:t>
                    </w:r>
                  </w:p>
                  <w:p w14:paraId="4075B515" w14:textId="77777777" w:rsidR="00680ADF" w:rsidRDefault="00680ADF" w:rsidP="005624AC">
                    <w:r>
                      <w:t>28. juni 2017 – 5. august 2018</w:t>
                    </w:r>
                  </w:p>
                  <w:p w14:paraId="7EB0B79F" w14:textId="656E8273" w:rsidR="00680ADF" w:rsidRDefault="00680ADF" w:rsidP="005624AC">
                    <w:pPr>
                      <w:rPr>
                        <w:b/>
                      </w:rPr>
                    </w:pPr>
                    <w:r>
                      <w:t xml:space="preserve">I 2018 jobbet jeg </w:t>
                    </w:r>
                    <w:r w:rsidR="00516C2C">
                      <w:t>flere dager i uka</w:t>
                    </w:r>
                    <w:r>
                      <w:t>. Her var ansvarsoppgavene alt fra kundebehandling, ryddig og vasking av butikk, i tillegg til riktig behandling, vanning og vedlikehold av blomster og planter, blomsteroppbinding og innpakking.</w:t>
                    </w:r>
                  </w:p>
                </w:sdtContent>
              </w:sdt>
            </w:sdtContent>
          </w:sdt>
        </w:tc>
      </w:tr>
      <w:tr w:rsidR="005A09A7" w:rsidRPr="002F732A" w14:paraId="40956328" w14:textId="77777777" w:rsidTr="00556AE7">
        <w:trPr>
          <w:trHeight w:val="1276"/>
        </w:trPr>
        <w:tc>
          <w:tcPr>
            <w:tcW w:w="1767" w:type="dxa"/>
          </w:tcPr>
          <w:p w14:paraId="3E76D3C4" w14:textId="77777777" w:rsidR="005A09A7" w:rsidRPr="002F732A" w:rsidRDefault="005A09A7" w:rsidP="005A09A7">
            <w:pPr>
              <w:pStyle w:val="Overskrift1"/>
            </w:pPr>
            <w:r w:rsidRPr="002F732A">
              <w:rPr>
                <w:lang w:bidi="nb-NO"/>
              </w:rPr>
              <w:lastRenderedPageBreak/>
              <w:t>Kompetanse</w:t>
            </w:r>
          </w:p>
        </w:tc>
        <w:tc>
          <w:tcPr>
            <w:tcW w:w="443" w:type="dxa"/>
          </w:tcPr>
          <w:p w14:paraId="6FA6E955" w14:textId="77777777" w:rsidR="005A09A7" w:rsidRPr="002F732A" w:rsidRDefault="005A09A7" w:rsidP="005A09A7"/>
        </w:tc>
        <w:tc>
          <w:tcPr>
            <w:tcW w:w="7536" w:type="dxa"/>
          </w:tcPr>
          <w:sdt>
            <w:sdtPr>
              <w:id w:val="-1116827610"/>
              <w15:repeatingSection/>
            </w:sdtPr>
            <w:sdtEndPr/>
            <w:sdtContent>
              <w:sdt>
                <w:sdtPr>
                  <w:id w:val="664589972"/>
                  <w:placeholder>
                    <w:docPart w:val="49052F237AE54C17A488C7F8E00C406E"/>
                  </w:placeholder>
                  <w15:repeatingSectionItem/>
                </w:sdtPr>
                <w:sdtEndPr/>
                <w:sdtContent>
                  <w:p w14:paraId="1D57D3BA" w14:textId="3382FEAA" w:rsidR="005A09A7" w:rsidRDefault="006E3DBD" w:rsidP="006E3DBD">
                    <w:pPr>
                      <w:pStyle w:val="CV-tekst"/>
                    </w:pPr>
                    <w:r>
                      <w:t>Digital markedsføring</w:t>
                    </w:r>
                  </w:p>
                  <w:p w14:paraId="1A29B0F8" w14:textId="27B27836" w:rsidR="005A09A7" w:rsidRDefault="00B354B4" w:rsidP="005A09A7">
                    <w:pPr>
                      <w:pStyle w:val="CV-tekst"/>
                    </w:pPr>
                    <w:r>
                      <w:t>N</w:t>
                    </w:r>
                    <w:r w:rsidR="005A09A7">
                      <w:t>oe grunnleggende Adobe Photoshop</w:t>
                    </w:r>
                  </w:p>
                  <w:p w14:paraId="2A34DEBD" w14:textId="7BFD75E4" w:rsidR="005A09A7" w:rsidRDefault="00B354B4" w:rsidP="005A09A7">
                    <w:pPr>
                      <w:pStyle w:val="CV-tekst"/>
                    </w:pPr>
                    <w:r>
                      <w:t>G</w:t>
                    </w:r>
                    <w:r w:rsidR="005A09A7">
                      <w:t>runnleggende Adobe Lightroom</w:t>
                    </w:r>
                  </w:p>
                  <w:p w14:paraId="5CB79BCD" w14:textId="58365820" w:rsidR="003E22A0" w:rsidRDefault="006E3B8F" w:rsidP="006E3DBD">
                    <w:pPr>
                      <w:pStyle w:val="CV-tekst"/>
                    </w:pPr>
                    <w:r>
                      <w:t xml:space="preserve">Sosiale medier </w:t>
                    </w:r>
                    <w:r w:rsidR="001237BA">
                      <w:t>kunnskaper</w:t>
                    </w:r>
                  </w:p>
                  <w:p w14:paraId="6FC0554D" w14:textId="2379D4F6" w:rsidR="005A09A7" w:rsidRPr="002F732A" w:rsidRDefault="003E22A0" w:rsidP="006E3DBD">
                    <w:pPr>
                      <w:pStyle w:val="CV-tekst"/>
                    </w:pPr>
                    <w:r>
                      <w:t>Noe programmeringserfaring</w:t>
                    </w:r>
                  </w:p>
                </w:sdtContent>
              </w:sdt>
            </w:sdtContent>
          </w:sdt>
        </w:tc>
      </w:tr>
      <w:tr w:rsidR="00256083" w:rsidRPr="002F732A" w14:paraId="70CFCD6D" w14:textId="171A7E8F" w:rsidTr="005C3709">
        <w:trPr>
          <w:trHeight w:val="461"/>
        </w:trPr>
        <w:tc>
          <w:tcPr>
            <w:tcW w:w="1767" w:type="dxa"/>
          </w:tcPr>
          <w:p w14:paraId="3E09DCDC" w14:textId="3D9502C0" w:rsidR="00256083" w:rsidRPr="002F732A" w:rsidRDefault="00256083" w:rsidP="00256083">
            <w:pPr>
              <w:pStyle w:val="Overskrift1"/>
            </w:pPr>
            <w:r w:rsidRPr="002F732A">
              <w:rPr>
                <w:lang w:bidi="nb-NO"/>
              </w:rPr>
              <w:t>Utdanning</w:t>
            </w:r>
          </w:p>
        </w:tc>
        <w:tc>
          <w:tcPr>
            <w:tcW w:w="443" w:type="dxa"/>
          </w:tcPr>
          <w:p w14:paraId="1B6AA9E8" w14:textId="77777777" w:rsidR="00256083" w:rsidRPr="002F732A" w:rsidRDefault="00256083" w:rsidP="00256083"/>
        </w:tc>
        <w:tc>
          <w:tcPr>
            <w:tcW w:w="7536" w:type="dxa"/>
          </w:tcPr>
          <w:p w14:paraId="6E75F06A" w14:textId="6035C924" w:rsidR="00596F34" w:rsidRPr="005C3709" w:rsidRDefault="00FA2BC6" w:rsidP="005C3709">
            <w:pPr>
              <w:rPr>
                <w:rFonts w:asciiTheme="majorHAnsi" w:hAnsiTheme="majorHAnsi" w:cstheme="majorHAnsi"/>
                <w:b/>
                <w:bCs/>
                <w:color w:val="404040" w:themeColor="text1" w:themeTint="BF"/>
              </w:rPr>
            </w:pPr>
            <w:r>
              <w:rPr>
                <w:rFonts w:asciiTheme="majorHAnsi" w:hAnsiTheme="majorHAnsi" w:cstheme="majorHAnsi"/>
                <w:b/>
                <w:bCs/>
                <w:color w:val="404040" w:themeColor="text1" w:themeTint="BF"/>
              </w:rPr>
              <w:t>LEKTORUTDANNELSE I REALFAG MED MATEMATIKK OG INFORMATIKK, VED NORGES TEKNISK-NATURVITENSKAPELIGE UNIVERSITET</w:t>
            </w:r>
          </w:p>
        </w:tc>
      </w:tr>
      <w:tr w:rsidR="003A1BE0" w:rsidRPr="002F732A" w14:paraId="4E4855AF" w14:textId="77777777" w:rsidTr="005A09A7">
        <w:tc>
          <w:tcPr>
            <w:tcW w:w="1767" w:type="dxa"/>
          </w:tcPr>
          <w:p w14:paraId="6F08C941" w14:textId="1C0B6BA9" w:rsidR="003A1BE0" w:rsidRPr="002F732A" w:rsidRDefault="003A1BE0" w:rsidP="005C3709">
            <w:pPr>
              <w:pStyle w:val="Overskrift1"/>
              <w:jc w:val="center"/>
            </w:pPr>
            <w:r>
              <w:rPr>
                <w:lang w:bidi="nb-NO"/>
              </w:rPr>
              <w:t>Verv</w:t>
            </w:r>
          </w:p>
        </w:tc>
        <w:tc>
          <w:tcPr>
            <w:tcW w:w="443" w:type="dxa"/>
          </w:tcPr>
          <w:p w14:paraId="3F1DA9CA" w14:textId="77777777" w:rsidR="003A1BE0" w:rsidRPr="002F732A" w:rsidRDefault="003A1BE0" w:rsidP="003A1BE0"/>
        </w:tc>
        <w:tc>
          <w:tcPr>
            <w:tcW w:w="7536" w:type="dxa"/>
          </w:tcPr>
          <w:p w14:paraId="34081A40" w14:textId="4B406C62" w:rsidR="00FA2BC6" w:rsidRDefault="00FA2BC6" w:rsidP="00FA2BC6">
            <w:pPr>
              <w:pStyle w:val="Overskrift2"/>
              <w:rPr>
                <w:rFonts w:eastAsiaTheme="minorEastAsia"/>
              </w:rPr>
            </w:pPr>
            <w:r>
              <w:rPr>
                <w:rFonts w:eastAsiaTheme="minorEastAsia"/>
              </w:rPr>
              <w:t>PR-sjef i Dragvollrevyen</w:t>
            </w:r>
          </w:p>
          <w:p w14:paraId="7424FAE5" w14:textId="5E552C7F" w:rsidR="00FA2BC6" w:rsidRDefault="00FA2BC6" w:rsidP="00FA2BC6">
            <w:r>
              <w:t>Høsten 2021 – Våren 2022</w:t>
            </w:r>
          </w:p>
          <w:p w14:paraId="7F92C30A" w14:textId="2AFA55CE" w:rsidR="00FA2BC6" w:rsidRDefault="00FA2BC6" w:rsidP="00FA2BC6">
            <w:pPr>
              <w:pStyle w:val="Overskrift2"/>
              <w:rPr>
                <w:rFonts w:eastAsiaTheme="minorEastAsia"/>
              </w:rPr>
            </w:pPr>
            <w:r>
              <w:rPr>
                <w:rFonts w:eastAsiaTheme="minorEastAsia"/>
              </w:rPr>
              <w:t xml:space="preserve">PR-ansvarlig </w:t>
            </w:r>
            <w:r w:rsidR="00CB21CE">
              <w:rPr>
                <w:rFonts w:eastAsiaTheme="minorEastAsia"/>
              </w:rPr>
              <w:t>for studentkavalkaden 2021</w:t>
            </w:r>
          </w:p>
          <w:p w14:paraId="45E1B969" w14:textId="22157460" w:rsidR="00FA2BC6" w:rsidRDefault="00FA2BC6" w:rsidP="00FA2BC6">
            <w:r>
              <w:t>Høsten 20</w:t>
            </w:r>
            <w:r w:rsidR="00CB21CE">
              <w:t>21</w:t>
            </w:r>
          </w:p>
          <w:p w14:paraId="65AA443E" w14:textId="018AD388" w:rsidR="003A1BE0" w:rsidRDefault="003A1BE0" w:rsidP="003A1BE0">
            <w:pPr>
              <w:pStyle w:val="Overskrift2"/>
              <w:rPr>
                <w:rFonts w:eastAsiaTheme="minorEastAsia"/>
              </w:rPr>
            </w:pPr>
            <w:r>
              <w:rPr>
                <w:rFonts w:eastAsiaTheme="minorEastAsia"/>
              </w:rPr>
              <w:t>SOSIALE MEDIER ANSVARLIG I ASCEND NTNU</w:t>
            </w:r>
          </w:p>
          <w:p w14:paraId="5008DE0E" w14:textId="70000398" w:rsidR="003A1BE0" w:rsidRPr="00A86AA2" w:rsidRDefault="003A1BE0" w:rsidP="003A1BE0">
            <w:r>
              <w:t>Høsten 2019 – Våren 202</w:t>
            </w:r>
            <w:r w:rsidR="00FA2BC6">
              <w:t>1</w:t>
            </w:r>
          </w:p>
          <w:p w14:paraId="7F3BAFA0" w14:textId="77777777" w:rsidR="003A1BE0" w:rsidRDefault="003A1BE0" w:rsidP="003A1BE0">
            <w:pPr>
              <w:pStyle w:val="Overskrift2"/>
              <w:rPr>
                <w:rFonts w:eastAsiaTheme="minorEastAsia"/>
              </w:rPr>
            </w:pPr>
            <w:r>
              <w:rPr>
                <w:rFonts w:eastAsiaTheme="minorEastAsia"/>
              </w:rPr>
              <w:t>Sponsoransvarlig i Ascend NTNU</w:t>
            </w:r>
          </w:p>
          <w:p w14:paraId="2FCD8696" w14:textId="77777777" w:rsidR="003A1BE0" w:rsidRPr="0030771A" w:rsidRDefault="003A1BE0" w:rsidP="003A1BE0">
            <w:r>
              <w:t>Høsten 2018 – Våren 2019</w:t>
            </w:r>
          </w:p>
          <w:p w14:paraId="7AB0ECE6" w14:textId="77777777" w:rsidR="003A1BE0" w:rsidRDefault="003A1BE0" w:rsidP="003A1BE0">
            <w:pPr>
              <w:pStyle w:val="Overskrift2"/>
              <w:rPr>
                <w:rFonts w:eastAsiaTheme="minorEastAsia"/>
              </w:rPr>
            </w:pPr>
            <w:r>
              <w:rPr>
                <w:rFonts w:eastAsiaTheme="minorEastAsia"/>
              </w:rPr>
              <w:t>Sponsoransvarlig i Sandefjord Russerevy</w:t>
            </w:r>
          </w:p>
          <w:p w14:paraId="707D2D89" w14:textId="77777777" w:rsidR="003A1BE0" w:rsidRPr="0030771A" w:rsidRDefault="003A1BE0" w:rsidP="003A1BE0">
            <w:r>
              <w:t>Høsten 2017 – Våren 2018</w:t>
            </w:r>
          </w:p>
          <w:p w14:paraId="0D48D5E3" w14:textId="77777777" w:rsidR="003A1BE0" w:rsidRDefault="003A1BE0" w:rsidP="003A1BE0">
            <w:pPr>
              <w:pStyle w:val="Overskrift2"/>
              <w:rPr>
                <w:rFonts w:eastAsiaTheme="minorEastAsia"/>
              </w:rPr>
            </w:pPr>
            <w:r>
              <w:rPr>
                <w:rFonts w:eastAsiaTheme="minorEastAsia"/>
              </w:rPr>
              <w:t>Medlem i hovedstyret i sande og mosserød skolekorps</w:t>
            </w:r>
          </w:p>
          <w:p w14:paraId="3E421558" w14:textId="77777777" w:rsidR="003A1BE0" w:rsidRPr="008B04B1" w:rsidRDefault="003A1BE0" w:rsidP="003A1BE0">
            <w:r>
              <w:t>Høsten 2016 – Våren 2017</w:t>
            </w:r>
          </w:p>
          <w:p w14:paraId="0839AD6F" w14:textId="77777777" w:rsidR="003A1BE0" w:rsidRDefault="003A1BE0" w:rsidP="003A1BE0">
            <w:pPr>
              <w:pStyle w:val="Overskrift2"/>
              <w:rPr>
                <w:rFonts w:eastAsiaTheme="minorEastAsia"/>
              </w:rPr>
            </w:pPr>
            <w:r>
              <w:rPr>
                <w:rFonts w:eastAsiaTheme="minorEastAsia"/>
              </w:rPr>
              <w:t>Leder i muskantstyret i sande og mosserød skolekorps</w:t>
            </w:r>
          </w:p>
          <w:p w14:paraId="27BF3459" w14:textId="77777777" w:rsidR="003A1BE0" w:rsidRPr="008B04B1" w:rsidRDefault="003A1BE0" w:rsidP="003A1BE0">
            <w:r>
              <w:t xml:space="preserve">Høsten 2016 – Våren 2017 </w:t>
            </w:r>
          </w:p>
          <w:p w14:paraId="6D47F692" w14:textId="77777777" w:rsidR="003A1BE0" w:rsidRDefault="003A1BE0" w:rsidP="003A1BE0">
            <w:pPr>
              <w:pStyle w:val="Overskrift2"/>
              <w:rPr>
                <w:rFonts w:eastAsiaTheme="minorEastAsia"/>
              </w:rPr>
            </w:pPr>
            <w:r>
              <w:rPr>
                <w:rFonts w:eastAsiaTheme="minorEastAsia"/>
              </w:rPr>
              <w:t>Medlem Musikantstyrert i Norges Musikk forbund sørs regionskorps</w:t>
            </w:r>
          </w:p>
          <w:p w14:paraId="7CCB40BD" w14:textId="77777777" w:rsidR="003A1BE0" w:rsidRPr="008B04B1" w:rsidRDefault="003A1BE0" w:rsidP="003A1BE0">
            <w:r>
              <w:t>Høsten 2015 – Våren 2016</w:t>
            </w:r>
          </w:p>
          <w:p w14:paraId="1C7F7CB0" w14:textId="77777777" w:rsidR="003A1BE0" w:rsidRDefault="003A1BE0" w:rsidP="003A1BE0">
            <w:pPr>
              <w:pStyle w:val="Overskrift2"/>
              <w:rPr>
                <w:rFonts w:eastAsiaTheme="minorEastAsia"/>
              </w:rPr>
            </w:pPr>
            <w:r>
              <w:rPr>
                <w:rFonts w:eastAsiaTheme="minorEastAsia"/>
              </w:rPr>
              <w:t>Sekretær i Janitsjaringens Ungdomsråd i sandefjord</w:t>
            </w:r>
          </w:p>
          <w:p w14:paraId="61DF2050" w14:textId="77777777" w:rsidR="003A1BE0" w:rsidRPr="00627BA4" w:rsidRDefault="003A1BE0" w:rsidP="003A1BE0">
            <w:r>
              <w:t>Høsten 2014 – Våren 2016</w:t>
            </w:r>
          </w:p>
          <w:p w14:paraId="47E775A1" w14:textId="77777777" w:rsidR="003A1BE0" w:rsidRPr="006334AA" w:rsidRDefault="003A1BE0" w:rsidP="003A1BE0">
            <w:pPr>
              <w:pStyle w:val="Overskrift2"/>
              <w:rPr>
                <w:rFonts w:eastAsiaTheme="minorEastAsia"/>
              </w:rPr>
            </w:pPr>
            <w:r>
              <w:rPr>
                <w:rFonts w:eastAsiaTheme="minorEastAsia"/>
              </w:rPr>
              <w:t>NESTLEDER I SAMARBEIDSUTVALGET TIL KULTURSKOLEN I SANDEFJORD</w:t>
            </w:r>
          </w:p>
          <w:p w14:paraId="27ED1B98" w14:textId="15986FCB" w:rsidR="003A1BE0" w:rsidRPr="00720334" w:rsidRDefault="003A1BE0" w:rsidP="003A1BE0">
            <w:r>
              <w:t>Høsten 2014 – Våren 2015</w:t>
            </w:r>
          </w:p>
        </w:tc>
      </w:tr>
      <w:tr w:rsidR="003A1BE0" w:rsidRPr="002F732A" w14:paraId="79DE467F" w14:textId="77777777" w:rsidTr="005A09A7">
        <w:tc>
          <w:tcPr>
            <w:tcW w:w="1767" w:type="dxa"/>
          </w:tcPr>
          <w:p w14:paraId="480BEEA5" w14:textId="15D44D2A" w:rsidR="003A1BE0" w:rsidRPr="002F732A" w:rsidRDefault="003A1BE0" w:rsidP="003A1BE0">
            <w:pPr>
              <w:pStyle w:val="Overskrift1"/>
              <w:jc w:val="center"/>
              <w:rPr>
                <w:lang w:bidi="nb-NO"/>
              </w:rPr>
            </w:pPr>
            <w:r w:rsidRPr="002F732A">
              <w:rPr>
                <w:lang w:bidi="nb-NO"/>
              </w:rPr>
              <w:lastRenderedPageBreak/>
              <w:t>Referanser</w:t>
            </w:r>
          </w:p>
        </w:tc>
        <w:tc>
          <w:tcPr>
            <w:tcW w:w="443" w:type="dxa"/>
          </w:tcPr>
          <w:p w14:paraId="0CCF0224" w14:textId="77777777" w:rsidR="003A1BE0" w:rsidRPr="002F732A" w:rsidRDefault="003A1BE0" w:rsidP="003A1BE0"/>
        </w:tc>
        <w:tc>
          <w:tcPr>
            <w:tcW w:w="7536" w:type="dxa"/>
          </w:tcPr>
          <w:sdt>
            <w:sdtPr>
              <w:rPr>
                <w:rFonts w:asciiTheme="minorHAnsi" w:eastAsiaTheme="minorEastAsia" w:hAnsiTheme="minorHAnsi" w:cstheme="minorBidi"/>
                <w:b w:val="0"/>
                <w:bCs w:val="0"/>
                <w:caps w:val="0"/>
                <w:color w:val="auto"/>
                <w14:ligatures w14:val="none"/>
              </w:rPr>
              <w:id w:val="-1883713024"/>
              <w15:color w:val="C0C0C0"/>
              <w15:repeatingSection/>
            </w:sdtPr>
            <w:sdtEndPr>
              <w:rPr>
                <w:color w:val="595959" w:themeColor="text1" w:themeTint="A6"/>
              </w:rPr>
            </w:sdtEndPr>
            <w:sdtContent>
              <w:p w14:paraId="0CA0F6EA" w14:textId="28521A8E" w:rsidR="003A1BE0" w:rsidRPr="003A1BE0" w:rsidRDefault="003A1BE0" w:rsidP="003A1BE0">
                <w:pPr>
                  <w:pStyle w:val="Overskrift2"/>
                  <w:rPr>
                    <w:rFonts w:eastAsiaTheme="minorEastAsia" w:cstheme="minorBidi"/>
                    <w:caps w:val="0"/>
                    <w:color w:val="auto"/>
                    <w14:ligatures w14:val="none"/>
                  </w:rPr>
                </w:pPr>
                <w:r w:rsidRPr="003A1BE0">
                  <w:rPr>
                    <w:rFonts w:eastAsiaTheme="minorEastAsia" w:cstheme="minorBidi"/>
                    <w:caps w:val="0"/>
                    <w:color w:val="auto"/>
                    <w14:ligatures w14:val="none"/>
                  </w:rPr>
                  <w:t>INGER-LOVISE PLEYM FJELLGAARD</w:t>
                </w:r>
              </w:p>
              <w:p w14:paraId="2827FD3D" w14:textId="6DF7B6DD" w:rsidR="00444D90" w:rsidRDefault="00465F04" w:rsidP="003A1BE0">
                <w:r w:rsidRPr="00465F04">
                  <w:t xml:space="preserve">CEO </w:t>
                </w:r>
                <w:r w:rsidR="00516C2C">
                  <w:t>og Co-founder av</w:t>
                </w:r>
                <w:r>
                  <w:t xml:space="preserve"> </w:t>
                </w:r>
                <w:r w:rsidRPr="00465F04">
                  <w:t>Hera</w:t>
                </w:r>
                <w:r w:rsidR="00516C2C">
                  <w:t>,</w:t>
                </w:r>
                <w:r>
                  <w:t xml:space="preserve"> startet </w:t>
                </w:r>
                <w:r w:rsidR="00516C2C">
                  <w:t xml:space="preserve">ved NTNUs Entreprenørskole. </w:t>
                </w:r>
                <w:r>
                  <w:t>Markedsføringsleder og nestleder i Ascend NTNU årene jeg var med.</w:t>
                </w:r>
              </w:p>
              <w:p w14:paraId="162D1A65" w14:textId="03343226" w:rsidR="003A1BE0" w:rsidRPr="00444D90" w:rsidRDefault="003A1BE0" w:rsidP="003A1BE0">
                <w:pPr>
                  <w:rPr>
                    <w:lang w:val="en-US"/>
                  </w:rPr>
                </w:pPr>
                <w:r w:rsidRPr="00444D90">
                  <w:rPr>
                    <w:lang w:val="en-US"/>
                  </w:rPr>
                  <w:t>Mail</w:t>
                </w:r>
                <w:r w:rsidR="00516C2C">
                  <w:rPr>
                    <w:lang w:val="en-US"/>
                  </w:rPr>
                  <w:t>: ingerlovise.fjellgaard@gmail.com</w:t>
                </w:r>
                <w:r w:rsidRPr="00444D90">
                  <w:rPr>
                    <w:lang w:val="en-US"/>
                  </w:rPr>
                  <w:br/>
                  <w:t>Tlf: 976 79 600</w:t>
                </w:r>
              </w:p>
              <w:sdt>
                <w:sdtPr>
                  <w:rPr>
                    <w:rFonts w:asciiTheme="minorHAnsi" w:eastAsiaTheme="minorEastAsia" w:hAnsiTheme="minorHAnsi" w:cstheme="minorBidi"/>
                    <w:b w:val="0"/>
                    <w:bCs w:val="0"/>
                    <w:caps w:val="0"/>
                    <w:color w:val="595959" w:themeColor="text1" w:themeTint="A6"/>
                    <w14:ligatures w14:val="none"/>
                  </w:rPr>
                  <w:id w:val="1990290451"/>
                  <w:placeholder>
                    <w:docPart w:val="1FEE3E03E3BC45AC846D938CC28DA055"/>
                  </w:placeholder>
                  <w15:color w:val="C0C0C0"/>
                  <w15:repeatingSectionItem/>
                </w:sdtPr>
                <w:sdtEndPr/>
                <w:sdtContent>
                  <w:p w14:paraId="2F1A298A" w14:textId="6A3B94A9" w:rsidR="000904CE" w:rsidRDefault="000904CE" w:rsidP="003A1BE0">
                    <w:pPr>
                      <w:pStyle w:val="Overskrift2"/>
                    </w:pPr>
                    <w:r>
                      <w:t xml:space="preserve">Gry Tunby </w:t>
                    </w:r>
                  </w:p>
                  <w:p w14:paraId="19B8530D" w14:textId="77777777" w:rsidR="000904CE" w:rsidRDefault="000904CE" w:rsidP="003A1BE0">
                    <w:pPr>
                      <w:spacing w:after="0"/>
                    </w:pPr>
                    <w:r>
                      <w:t xml:space="preserve">Korpsleder i Sande og Mosserød skolekorps og Regionkorpset årene jeg var med. </w:t>
                    </w:r>
                  </w:p>
                  <w:p w14:paraId="5607874C" w14:textId="15E4F44C" w:rsidR="003A1BE0" w:rsidRPr="00627BA4" w:rsidRDefault="000904CE" w:rsidP="00FA30A3">
                    <w:r>
                      <w:t>Tlf: 907 63 442</w:t>
                    </w:r>
                  </w:p>
                </w:sdtContent>
              </w:sdt>
            </w:sdtContent>
          </w:sdt>
        </w:tc>
      </w:tr>
    </w:tbl>
    <w:p w14:paraId="2F9924BA" w14:textId="77777777" w:rsidR="004721BD" w:rsidRPr="00527D16" w:rsidRDefault="004721BD" w:rsidP="00FC30FA">
      <w:pPr>
        <w:rPr>
          <w:rFonts w:ascii="Times New Roman" w:hAnsi="Times New Roman" w:cs="Times New Roman"/>
          <w:sz w:val="22"/>
        </w:rPr>
      </w:pPr>
    </w:p>
    <w:sectPr w:rsidR="004721BD" w:rsidRPr="00527D16" w:rsidSect="007B2033">
      <w:footerReference w:type="default" r:id="rId15"/>
      <w:pgSz w:w="11906" w:h="16838" w:code="9"/>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BDFD4" w14:textId="77777777" w:rsidR="00B754FC" w:rsidRDefault="00B754FC">
      <w:pPr>
        <w:spacing w:before="0" w:after="0" w:line="240" w:lineRule="auto"/>
      </w:pPr>
      <w:r>
        <w:separator/>
      </w:r>
    </w:p>
  </w:endnote>
  <w:endnote w:type="continuationSeparator" w:id="0">
    <w:p w14:paraId="77F8DAAF" w14:textId="77777777" w:rsidR="00B754FC" w:rsidRDefault="00B754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Description w:val="Bunnteksttabell"/>
    </w:tblPr>
    <w:tblGrid>
      <w:gridCol w:w="4848"/>
      <w:gridCol w:w="4898"/>
    </w:tblGrid>
    <w:tr w:rsidR="00A109E9" w14:paraId="0339DAF6" w14:textId="77777777">
      <w:tc>
        <w:tcPr>
          <w:tcW w:w="5148" w:type="dxa"/>
        </w:tcPr>
        <w:p w14:paraId="07A9F328" w14:textId="77777777" w:rsidR="00A109E9" w:rsidRDefault="00A109E9">
          <w:pPr>
            <w:pStyle w:val="Bunntekst"/>
          </w:pPr>
          <w:r>
            <w:rPr>
              <w:lang w:bidi="nb-NO"/>
            </w:rPr>
            <w:t xml:space="preserve">Side | </w:t>
          </w:r>
          <w:r>
            <w:rPr>
              <w:lang w:bidi="nb-NO"/>
            </w:rPr>
            <w:fldChar w:fldCharType="begin"/>
          </w:r>
          <w:r>
            <w:rPr>
              <w:lang w:bidi="nb-NO"/>
            </w:rPr>
            <w:instrText xml:space="preserve"> PAGE   \* MERGEFORMAT </w:instrText>
          </w:r>
          <w:r>
            <w:rPr>
              <w:lang w:bidi="nb-NO"/>
            </w:rPr>
            <w:fldChar w:fldCharType="separate"/>
          </w:r>
          <w:r w:rsidR="00F55354">
            <w:rPr>
              <w:noProof/>
              <w:lang w:bidi="nb-NO"/>
            </w:rPr>
            <w:t>2</w:t>
          </w:r>
          <w:r>
            <w:rPr>
              <w:lang w:bidi="nb-NO"/>
            </w:rPr>
            <w:fldChar w:fldCharType="end"/>
          </w:r>
        </w:p>
      </w:tc>
      <w:sdt>
        <w:sdtPr>
          <w:alias w:val="Ditt navn"/>
          <w:tag w:val=""/>
          <w:id w:val="-1352728942"/>
          <w:placeholder>
            <w:docPart w:val="3544E1584AF94A9FB1329B357259DB11"/>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14:paraId="1DE2072C" w14:textId="77777777" w:rsidR="00A109E9" w:rsidRDefault="00A109E9">
              <w:pPr>
                <w:pStyle w:val="Bunntekst"/>
                <w:jc w:val="right"/>
              </w:pPr>
              <w:r>
                <w:t>Andrine Kirstine Gudbrandsen</w:t>
              </w:r>
            </w:p>
          </w:tc>
        </w:sdtContent>
      </w:sdt>
    </w:tr>
  </w:tbl>
  <w:p w14:paraId="5D91B6C7" w14:textId="77777777" w:rsidR="00A109E9" w:rsidRDefault="00A109E9">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9FD7A" w14:textId="77777777" w:rsidR="00B754FC" w:rsidRDefault="00B754FC">
      <w:pPr>
        <w:spacing w:before="0" w:after="0" w:line="240" w:lineRule="auto"/>
      </w:pPr>
      <w:r>
        <w:separator/>
      </w:r>
    </w:p>
  </w:footnote>
  <w:footnote w:type="continuationSeparator" w:id="0">
    <w:p w14:paraId="33280728" w14:textId="77777777" w:rsidR="00B754FC" w:rsidRDefault="00B754F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5209F"/>
    <w:multiLevelType w:val="hybridMultilevel"/>
    <w:tmpl w:val="15C6ACCE"/>
    <w:lvl w:ilvl="0" w:tplc="19E01482">
      <w:start w:val="10"/>
      <w:numFmt w:val="bullet"/>
      <w:lvlText w:val="-"/>
      <w:lvlJc w:val="left"/>
      <w:pPr>
        <w:ind w:left="720" w:hanging="360"/>
      </w:pPr>
      <w:rPr>
        <w:rFonts w:ascii="Calibri" w:eastAsiaTheme="minorEastAsia" w:hAnsi="Calibri" w:cs="Calibri" w:hint="default"/>
        <w:b w:val="0"/>
        <w:color w:val="595959" w:themeColor="text1" w:themeTint="A6"/>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D9022F5"/>
    <w:multiLevelType w:val="hybridMultilevel"/>
    <w:tmpl w:val="5218CBB0"/>
    <w:lvl w:ilvl="0" w:tplc="32483F72">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67A317A0"/>
    <w:multiLevelType w:val="hybridMultilevel"/>
    <w:tmpl w:val="46104D4E"/>
    <w:lvl w:ilvl="0" w:tplc="DDEC3784">
      <w:start w:val="2021"/>
      <w:numFmt w:val="bullet"/>
      <w:lvlText w:val="-"/>
      <w:lvlJc w:val="left"/>
      <w:pPr>
        <w:ind w:left="720" w:hanging="360"/>
      </w:pPr>
      <w:rPr>
        <w:rFonts w:ascii="Calibri" w:eastAsiaTheme="minorEastAsia" w:hAnsi="Calibri" w:cs="Calibri" w:hint="default"/>
        <w:i w:val="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390835402">
    <w:abstractNumId w:val="1"/>
  </w:num>
  <w:num w:numId="2" w16cid:durableId="1954090027">
    <w:abstractNumId w:val="0"/>
  </w:num>
  <w:num w:numId="3" w16cid:durableId="1835880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b-NO" w:vendorID="64" w:dllVersion="6" w:nlCheck="1" w:checkStyle="0"/>
  <w:activeWritingStyle w:appName="MSWord" w:lang="nb-NO" w:vendorID="64" w:dllVersion="4096" w:nlCheck="1" w:checkStyle="0"/>
  <w:activeWritingStyle w:appName="MSWord" w:lang="nb-NO" w:vendorID="64" w:dllVersion="0" w:nlCheck="1" w:checkStyle="0"/>
  <w:activeWritingStyle w:appName="MSWord" w:lang="en-US" w:vendorID="64" w:dllVersion="0" w:nlCheck="1" w:checkStyle="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7C"/>
    <w:rsid w:val="0001274F"/>
    <w:rsid w:val="000131BE"/>
    <w:rsid w:val="000132ED"/>
    <w:rsid w:val="000373DB"/>
    <w:rsid w:val="0007087C"/>
    <w:rsid w:val="00082376"/>
    <w:rsid w:val="000879A7"/>
    <w:rsid w:val="000904CE"/>
    <w:rsid w:val="000A6FB3"/>
    <w:rsid w:val="000C0257"/>
    <w:rsid w:val="000D5E7E"/>
    <w:rsid w:val="000D6D86"/>
    <w:rsid w:val="000E2781"/>
    <w:rsid w:val="000E6347"/>
    <w:rsid w:val="00117346"/>
    <w:rsid w:val="001212B5"/>
    <w:rsid w:val="001237BA"/>
    <w:rsid w:val="001311C4"/>
    <w:rsid w:val="001418CA"/>
    <w:rsid w:val="00144126"/>
    <w:rsid w:val="001642D1"/>
    <w:rsid w:val="00174235"/>
    <w:rsid w:val="0017613A"/>
    <w:rsid w:val="00181A1D"/>
    <w:rsid w:val="00194805"/>
    <w:rsid w:val="001A2824"/>
    <w:rsid w:val="001A7B52"/>
    <w:rsid w:val="001B0AC7"/>
    <w:rsid w:val="001B246F"/>
    <w:rsid w:val="001B3175"/>
    <w:rsid w:val="001B33B1"/>
    <w:rsid w:val="001E6414"/>
    <w:rsid w:val="00245D56"/>
    <w:rsid w:val="00254835"/>
    <w:rsid w:val="00254FEC"/>
    <w:rsid w:val="00256083"/>
    <w:rsid w:val="002660F5"/>
    <w:rsid w:val="002717CC"/>
    <w:rsid w:val="0027350D"/>
    <w:rsid w:val="00277406"/>
    <w:rsid w:val="00293271"/>
    <w:rsid w:val="002B155F"/>
    <w:rsid w:val="002C3B7A"/>
    <w:rsid w:val="002F47E0"/>
    <w:rsid w:val="002F732A"/>
    <w:rsid w:val="0030771A"/>
    <w:rsid w:val="00311DB7"/>
    <w:rsid w:val="00314347"/>
    <w:rsid w:val="0031595E"/>
    <w:rsid w:val="00316A5E"/>
    <w:rsid w:val="003313B1"/>
    <w:rsid w:val="003358BC"/>
    <w:rsid w:val="00341C54"/>
    <w:rsid w:val="0034669D"/>
    <w:rsid w:val="003664F2"/>
    <w:rsid w:val="00392F5B"/>
    <w:rsid w:val="00395E0F"/>
    <w:rsid w:val="00396103"/>
    <w:rsid w:val="003A1BE0"/>
    <w:rsid w:val="003A683B"/>
    <w:rsid w:val="003C621B"/>
    <w:rsid w:val="003D1C09"/>
    <w:rsid w:val="003E21F2"/>
    <w:rsid w:val="003E22A0"/>
    <w:rsid w:val="003E31DB"/>
    <w:rsid w:val="004011A2"/>
    <w:rsid w:val="00406A39"/>
    <w:rsid w:val="00421C88"/>
    <w:rsid w:val="00433DF5"/>
    <w:rsid w:val="00444D90"/>
    <w:rsid w:val="00456403"/>
    <w:rsid w:val="00465F04"/>
    <w:rsid w:val="004721BD"/>
    <w:rsid w:val="00480BB2"/>
    <w:rsid w:val="004A28B5"/>
    <w:rsid w:val="004A2BA8"/>
    <w:rsid w:val="004A7610"/>
    <w:rsid w:val="00511226"/>
    <w:rsid w:val="00516C2C"/>
    <w:rsid w:val="00527D16"/>
    <w:rsid w:val="005430D7"/>
    <w:rsid w:val="005464C7"/>
    <w:rsid w:val="0055404C"/>
    <w:rsid w:val="00556AE7"/>
    <w:rsid w:val="00577D6D"/>
    <w:rsid w:val="0059376D"/>
    <w:rsid w:val="00596F34"/>
    <w:rsid w:val="005A09A7"/>
    <w:rsid w:val="005A725E"/>
    <w:rsid w:val="005B5882"/>
    <w:rsid w:val="005C3709"/>
    <w:rsid w:val="005C387C"/>
    <w:rsid w:val="005D523A"/>
    <w:rsid w:val="005E0D30"/>
    <w:rsid w:val="005E24A8"/>
    <w:rsid w:val="006017EA"/>
    <w:rsid w:val="00602426"/>
    <w:rsid w:val="006136CF"/>
    <w:rsid w:val="00627BA4"/>
    <w:rsid w:val="006334AA"/>
    <w:rsid w:val="00652DED"/>
    <w:rsid w:val="00652F04"/>
    <w:rsid w:val="00680ADF"/>
    <w:rsid w:val="00681BC3"/>
    <w:rsid w:val="0069557C"/>
    <w:rsid w:val="006E3B8F"/>
    <w:rsid w:val="006E3DBD"/>
    <w:rsid w:val="006F1951"/>
    <w:rsid w:val="006F2096"/>
    <w:rsid w:val="006F76BD"/>
    <w:rsid w:val="00702E4B"/>
    <w:rsid w:val="00720334"/>
    <w:rsid w:val="0072751B"/>
    <w:rsid w:val="007533E6"/>
    <w:rsid w:val="00757DFA"/>
    <w:rsid w:val="007776BA"/>
    <w:rsid w:val="007866AC"/>
    <w:rsid w:val="00794B20"/>
    <w:rsid w:val="007A3653"/>
    <w:rsid w:val="007B2033"/>
    <w:rsid w:val="007F10B1"/>
    <w:rsid w:val="007F6C13"/>
    <w:rsid w:val="0080777C"/>
    <w:rsid w:val="00830BF8"/>
    <w:rsid w:val="00844321"/>
    <w:rsid w:val="00845615"/>
    <w:rsid w:val="008538EE"/>
    <w:rsid w:val="00854E52"/>
    <w:rsid w:val="00860B23"/>
    <w:rsid w:val="008879CB"/>
    <w:rsid w:val="00897673"/>
    <w:rsid w:val="008B04B1"/>
    <w:rsid w:val="008B0F40"/>
    <w:rsid w:val="008B67CC"/>
    <w:rsid w:val="008C3FEA"/>
    <w:rsid w:val="008C56AC"/>
    <w:rsid w:val="008E05D7"/>
    <w:rsid w:val="008E1513"/>
    <w:rsid w:val="009076AF"/>
    <w:rsid w:val="00911681"/>
    <w:rsid w:val="00924CCF"/>
    <w:rsid w:val="00927F8A"/>
    <w:rsid w:val="00940191"/>
    <w:rsid w:val="00941B82"/>
    <w:rsid w:val="00946EE8"/>
    <w:rsid w:val="00964DB3"/>
    <w:rsid w:val="00971A06"/>
    <w:rsid w:val="00981ABF"/>
    <w:rsid w:val="009A2900"/>
    <w:rsid w:val="009B5D71"/>
    <w:rsid w:val="009C3624"/>
    <w:rsid w:val="009C5BED"/>
    <w:rsid w:val="009C6753"/>
    <w:rsid w:val="009D4656"/>
    <w:rsid w:val="00A109E9"/>
    <w:rsid w:val="00A20FA6"/>
    <w:rsid w:val="00A25C9F"/>
    <w:rsid w:val="00A3016A"/>
    <w:rsid w:val="00A35119"/>
    <w:rsid w:val="00A67233"/>
    <w:rsid w:val="00A86AA2"/>
    <w:rsid w:val="00A958C6"/>
    <w:rsid w:val="00AB6BD0"/>
    <w:rsid w:val="00AC3E6D"/>
    <w:rsid w:val="00AC54E8"/>
    <w:rsid w:val="00AD2484"/>
    <w:rsid w:val="00AE58EF"/>
    <w:rsid w:val="00AE6903"/>
    <w:rsid w:val="00B01C0E"/>
    <w:rsid w:val="00B354B4"/>
    <w:rsid w:val="00B57E12"/>
    <w:rsid w:val="00B622EB"/>
    <w:rsid w:val="00B660D0"/>
    <w:rsid w:val="00B754FC"/>
    <w:rsid w:val="00B934F5"/>
    <w:rsid w:val="00BB35A2"/>
    <w:rsid w:val="00BB653B"/>
    <w:rsid w:val="00BD5DB5"/>
    <w:rsid w:val="00BE0925"/>
    <w:rsid w:val="00BF1F03"/>
    <w:rsid w:val="00BF38BE"/>
    <w:rsid w:val="00C27724"/>
    <w:rsid w:val="00C41811"/>
    <w:rsid w:val="00C72BCC"/>
    <w:rsid w:val="00CB21CE"/>
    <w:rsid w:val="00CB4308"/>
    <w:rsid w:val="00CC0EE9"/>
    <w:rsid w:val="00CE6A0D"/>
    <w:rsid w:val="00CF4377"/>
    <w:rsid w:val="00D00BA4"/>
    <w:rsid w:val="00D22C8D"/>
    <w:rsid w:val="00D23517"/>
    <w:rsid w:val="00D26541"/>
    <w:rsid w:val="00D3299A"/>
    <w:rsid w:val="00D63524"/>
    <w:rsid w:val="00D70F8D"/>
    <w:rsid w:val="00DA2ECC"/>
    <w:rsid w:val="00DA39D4"/>
    <w:rsid w:val="00DA72DE"/>
    <w:rsid w:val="00DB1DF7"/>
    <w:rsid w:val="00DC0660"/>
    <w:rsid w:val="00DC6798"/>
    <w:rsid w:val="00DD306C"/>
    <w:rsid w:val="00DD655F"/>
    <w:rsid w:val="00DF38FD"/>
    <w:rsid w:val="00E0179C"/>
    <w:rsid w:val="00E1202D"/>
    <w:rsid w:val="00E15B0F"/>
    <w:rsid w:val="00E21AA8"/>
    <w:rsid w:val="00E407BE"/>
    <w:rsid w:val="00E477C0"/>
    <w:rsid w:val="00E55EB7"/>
    <w:rsid w:val="00E564A0"/>
    <w:rsid w:val="00E67B63"/>
    <w:rsid w:val="00E8177C"/>
    <w:rsid w:val="00E8401E"/>
    <w:rsid w:val="00E90C3C"/>
    <w:rsid w:val="00EA2B2F"/>
    <w:rsid w:val="00EC24D7"/>
    <w:rsid w:val="00EC4FA0"/>
    <w:rsid w:val="00EE3C8D"/>
    <w:rsid w:val="00F01A72"/>
    <w:rsid w:val="00F10034"/>
    <w:rsid w:val="00F47F16"/>
    <w:rsid w:val="00F55354"/>
    <w:rsid w:val="00F55ABB"/>
    <w:rsid w:val="00F62E30"/>
    <w:rsid w:val="00FA2BC6"/>
    <w:rsid w:val="00FA30A3"/>
    <w:rsid w:val="00FB32D7"/>
    <w:rsid w:val="00FB6D91"/>
    <w:rsid w:val="00FC30FA"/>
    <w:rsid w:val="00FC5CAB"/>
    <w:rsid w:val="00FE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2D311"/>
  <w15:chartTrackingRefBased/>
  <w15:docId w15:val="{A8F14A38-698B-4CD1-BD7A-57B93C7D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lang w:val="nb-NO"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Overskrift1">
    <w:name w:val="heading 1"/>
    <w:basedOn w:val="Normal"/>
    <w:next w:val="Normal"/>
    <w:unhideWhenUsed/>
    <w:qFormat/>
    <w:pPr>
      <w:jc w:val="right"/>
      <w:outlineLvl w:val="0"/>
    </w:pPr>
    <w:rPr>
      <w:rFonts w:asciiTheme="majorHAnsi" w:eastAsiaTheme="majorEastAsia" w:hAnsiTheme="majorHAnsi" w:cstheme="majorBidi"/>
      <w:caps/>
      <w:color w:val="4A66AC" w:themeColor="accent1"/>
      <w:sz w:val="21"/>
      <w:szCs w:val="21"/>
    </w:rPr>
  </w:style>
  <w:style w:type="paragraph" w:styleId="Overskrift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Overskrift3">
    <w:name w:val="heading 3"/>
    <w:basedOn w:val="Normal"/>
    <w:next w:val="Normal"/>
    <w:link w:val="Overskrift3Tegn"/>
    <w:uiPriority w:val="9"/>
    <w:unhideWhenUsed/>
    <w:pPr>
      <w:keepNext/>
      <w:keepLines/>
      <w:spacing w:before="200" w:after="0"/>
      <w:outlineLvl w:val="2"/>
    </w:pPr>
    <w:rPr>
      <w:rFonts w:asciiTheme="majorHAnsi" w:eastAsiaTheme="majorEastAsia" w:hAnsiTheme="majorHAnsi" w:cstheme="majorBidi"/>
      <w:b/>
      <w:bCs/>
      <w:color w:val="4A66AC" w:themeColor="accent1"/>
      <w14:ligatures w14:val="standardContextual"/>
    </w:rPr>
  </w:style>
  <w:style w:type="paragraph" w:styleId="Overskrift4">
    <w:name w:val="heading 4"/>
    <w:basedOn w:val="Normal"/>
    <w:next w:val="Normal"/>
    <w:link w:val="Overskrift4Tegn"/>
    <w:uiPriority w:val="9"/>
    <w:semiHidden/>
    <w:unhideWhenUsed/>
    <w:pPr>
      <w:keepNext/>
      <w:keepLines/>
      <w:spacing w:before="200" w:after="0"/>
      <w:outlineLvl w:val="3"/>
    </w:pPr>
    <w:rPr>
      <w:rFonts w:asciiTheme="majorHAnsi" w:eastAsiaTheme="majorEastAsia" w:hAnsiTheme="majorHAnsi" w:cstheme="majorBidi"/>
      <w:b/>
      <w:bCs/>
      <w:i/>
      <w:iCs/>
      <w:color w:val="4A66AC" w:themeColor="accent1"/>
    </w:rPr>
  </w:style>
  <w:style w:type="paragraph" w:styleId="Overskrift5">
    <w:name w:val="heading 5"/>
    <w:basedOn w:val="Normal"/>
    <w:next w:val="Normal"/>
    <w:link w:val="Overskrift5Tegn"/>
    <w:uiPriority w:val="9"/>
    <w:semiHidden/>
    <w:unhideWhenUsed/>
    <w:qFormat/>
    <w:pPr>
      <w:keepNext/>
      <w:keepLines/>
      <w:spacing w:before="200" w:after="0"/>
      <w:outlineLvl w:val="4"/>
    </w:pPr>
    <w:rPr>
      <w:rFonts w:asciiTheme="majorHAnsi" w:eastAsiaTheme="majorEastAsia" w:hAnsiTheme="majorHAnsi" w:cstheme="majorBidi"/>
      <w:color w:val="243255" w:themeColor="accent1" w:themeShade="7F"/>
    </w:rPr>
  </w:style>
  <w:style w:type="paragraph" w:styleId="Overskrift6">
    <w:name w:val="heading 6"/>
    <w:basedOn w:val="Normal"/>
    <w:next w:val="Normal"/>
    <w:link w:val="Overskrift6Tegn"/>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Overskrift7">
    <w:name w:val="heading 7"/>
    <w:basedOn w:val="Normal"/>
    <w:next w:val="Normal"/>
    <w:link w:val="Overskrift7Tegn"/>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Overskrift9">
    <w:name w:val="heading 9"/>
    <w:basedOn w:val="Normal"/>
    <w:next w:val="Normal"/>
    <w:link w:val="Overskrift9Tegn"/>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1"/>
    <w:unhideWhenUsed/>
    <w:pPr>
      <w:spacing w:after="0" w:line="240" w:lineRule="auto"/>
    </w:pPr>
  </w:style>
  <w:style w:type="character" w:customStyle="1" w:styleId="BunntekstTegn">
    <w:name w:val="Bunntekst Tegn"/>
    <w:basedOn w:val="Standardskriftforavsnitt"/>
    <w:link w:val="Bunntekst"/>
    <w:uiPriority w:val="1"/>
    <w:rPr>
      <w:kern w:val="20"/>
    </w:rPr>
  </w:style>
  <w:style w:type="paragraph" w:customStyle="1" w:styleId="CV-tekst">
    <w:name w:val="CV-tekst"/>
    <w:basedOn w:val="Normal"/>
    <w:qFormat/>
    <w:pPr>
      <w:spacing w:after="40"/>
      <w:ind w:right="1440"/>
    </w:pPr>
  </w:style>
  <w:style w:type="character" w:styleId="Plassholdertekst">
    <w:name w:val="Placeholder Text"/>
    <w:basedOn w:val="Standardskriftforavsnitt"/>
    <w:uiPriority w:val="99"/>
    <w:semiHidden/>
    <w:rPr>
      <w:color w:val="808080"/>
    </w:rPr>
  </w:style>
  <w:style w:type="table" w:styleId="Tabellrutenett">
    <w:name w:val="Table Grid"/>
    <w:basedOn w:val="Vanligtabel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foravsnitt"/>
    <w:link w:val="Overskrift3"/>
    <w:uiPriority w:val="9"/>
    <w:rPr>
      <w:rFonts w:asciiTheme="majorHAnsi" w:eastAsiaTheme="majorEastAsia" w:hAnsiTheme="majorHAnsi" w:cstheme="majorBidi"/>
      <w:b/>
      <w:bCs/>
      <w:color w:val="4A66AC" w:themeColor="accent1"/>
      <w:kern w:val="20"/>
      <w14:ligatures w14:val="standardContextual"/>
    </w:rPr>
  </w:style>
  <w:style w:type="character" w:customStyle="1" w:styleId="Overskrift4Tegn">
    <w:name w:val="Overskrift 4 Tegn"/>
    <w:basedOn w:val="Standardskriftforavsnitt"/>
    <w:link w:val="Overskrift4"/>
    <w:uiPriority w:val="9"/>
    <w:semiHidden/>
    <w:rPr>
      <w:rFonts w:asciiTheme="majorHAnsi" w:eastAsiaTheme="majorEastAsia" w:hAnsiTheme="majorHAnsi" w:cstheme="majorBidi"/>
      <w:b/>
      <w:bCs/>
      <w:i/>
      <w:iCs/>
      <w:color w:val="4A66AC" w:themeColor="accent1"/>
      <w:kern w:val="20"/>
    </w:rPr>
  </w:style>
  <w:style w:type="character" w:customStyle="1" w:styleId="Overskrift5Tegn">
    <w:name w:val="Overskrift 5 Tegn"/>
    <w:basedOn w:val="Standardskriftforavsnitt"/>
    <w:link w:val="Overskrift5"/>
    <w:uiPriority w:val="9"/>
    <w:semiHidden/>
    <w:rPr>
      <w:rFonts w:asciiTheme="majorHAnsi" w:eastAsiaTheme="majorEastAsia" w:hAnsiTheme="majorHAnsi" w:cstheme="majorBidi"/>
      <w:color w:val="243255" w:themeColor="accent1" w:themeShade="7F"/>
      <w:kern w:val="20"/>
    </w:rPr>
  </w:style>
  <w:style w:type="character" w:customStyle="1" w:styleId="Overskrift6Tegn">
    <w:name w:val="Overskrift 6 Tegn"/>
    <w:basedOn w:val="Standardskriftforavsnitt"/>
    <w:link w:val="Overskrift6"/>
    <w:uiPriority w:val="9"/>
    <w:semiHidden/>
    <w:rPr>
      <w:rFonts w:asciiTheme="majorHAnsi" w:eastAsiaTheme="majorEastAsia" w:hAnsiTheme="majorHAnsi" w:cstheme="majorBidi"/>
      <w:i/>
      <w:iCs/>
      <w:color w:val="243255" w:themeColor="accent1" w:themeShade="7F"/>
      <w:kern w:val="20"/>
    </w:rPr>
  </w:style>
  <w:style w:type="character" w:customStyle="1" w:styleId="Overskrift7Tegn">
    <w:name w:val="Overskrift 7 Tegn"/>
    <w:basedOn w:val="Standardskriftforavsnitt"/>
    <w:link w:val="Overskrift7"/>
    <w:uiPriority w:val="9"/>
    <w:semiHidden/>
    <w:rPr>
      <w:rFonts w:asciiTheme="majorHAnsi" w:eastAsiaTheme="majorEastAsia" w:hAnsiTheme="majorHAnsi" w:cstheme="majorBidi"/>
      <w:i/>
      <w:iCs/>
      <w:color w:val="404040" w:themeColor="text1" w:themeTint="BF"/>
      <w:kern w:val="20"/>
    </w:rPr>
  </w:style>
  <w:style w:type="character" w:customStyle="1" w:styleId="Overskrift8Tegn">
    <w:name w:val="Overskrift 8 Tegn"/>
    <w:basedOn w:val="Standardskriftforavsnitt"/>
    <w:link w:val="Overskrift8"/>
    <w:uiPriority w:val="9"/>
    <w:semiHidden/>
    <w:rPr>
      <w:rFonts w:asciiTheme="majorHAnsi" w:eastAsiaTheme="majorEastAsia" w:hAnsiTheme="majorHAnsi" w:cstheme="majorBidi"/>
      <w:color w:val="404040" w:themeColor="text1" w:themeTint="BF"/>
      <w:kern w:val="20"/>
    </w:rPr>
  </w:style>
  <w:style w:type="character" w:customStyle="1" w:styleId="Overskrift9Tegn">
    <w:name w:val="Overskrift 9 Tegn"/>
    <w:basedOn w:val="Standardskriftforavsnitt"/>
    <w:link w:val="Overskrift9"/>
    <w:uiPriority w:val="9"/>
    <w:semiHidden/>
    <w:rPr>
      <w:rFonts w:asciiTheme="majorHAnsi" w:eastAsiaTheme="majorEastAsia" w:hAnsiTheme="majorHAnsi" w:cstheme="majorBidi"/>
      <w:i/>
      <w:iCs/>
      <w:color w:val="404040" w:themeColor="text1" w:themeTint="BF"/>
      <w:kern w:val="20"/>
    </w:rPr>
  </w:style>
  <w:style w:type="table" w:customStyle="1" w:styleId="CV-tabell">
    <w:name w:val="CV-tabell"/>
    <w:basedOn w:val="Vanligtabell"/>
    <w:uiPriority w:val="99"/>
    <w:tblPr>
      <w:tblBorders>
        <w:insideH w:val="single" w:sz="4" w:space="0" w:color="4A66AC" w:themeColor="accent1"/>
      </w:tblBorders>
      <w:tblCellMar>
        <w:top w:w="144" w:type="dxa"/>
        <w:left w:w="0" w:type="dxa"/>
        <w:bottom w:w="144" w:type="dxa"/>
        <w:right w:w="0" w:type="dxa"/>
      </w:tblCellMar>
    </w:tblPr>
  </w:style>
  <w:style w:type="table" w:customStyle="1" w:styleId="Brevtabell">
    <w:name w:val="Brevtabell"/>
    <w:basedOn w:val="Vanligtabel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A66AC" w:themeColor="accent1"/>
        <w:sz w:val="22"/>
      </w:rPr>
    </w:tblStylePr>
    <w:tblStylePr w:type="firstCol">
      <w:rPr>
        <w:b/>
      </w:rPr>
    </w:tblStylePr>
  </w:style>
  <w:style w:type="character" w:styleId="Utheving">
    <w:name w:val="Emphasis"/>
    <w:basedOn w:val="Standardskriftforavsnitt"/>
    <w:unhideWhenUsed/>
    <w:qFormat/>
    <w:rPr>
      <w:color w:val="4A66AC" w:themeColor="accent1"/>
    </w:rPr>
  </w:style>
  <w:style w:type="paragraph" w:customStyle="1" w:styleId="Kontaktinformasjon">
    <w:name w:val="Kontaktinformasjon"/>
    <w:basedOn w:val="Normal"/>
    <w:qFormat/>
    <w:pPr>
      <w:spacing w:after="0" w:line="240" w:lineRule="auto"/>
      <w:jc w:val="right"/>
    </w:pPr>
    <w:rPr>
      <w:sz w:val="18"/>
      <w:szCs w:val="18"/>
    </w:rPr>
  </w:style>
  <w:style w:type="paragraph" w:customStyle="1" w:styleId="Navn">
    <w:name w:val="Navn"/>
    <w:basedOn w:val="Normal"/>
    <w:next w:val="Normal"/>
    <w:qFormat/>
    <w:pPr>
      <w:pBdr>
        <w:top w:val="single" w:sz="4" w:space="4" w:color="4A66AC" w:themeColor="accent1"/>
        <w:left w:val="single" w:sz="4" w:space="6" w:color="4A66AC" w:themeColor="accent1"/>
        <w:bottom w:val="single" w:sz="4" w:space="4" w:color="4A66AC" w:themeColor="accent1"/>
        <w:right w:val="single" w:sz="4" w:space="6" w:color="4A66AC" w:themeColor="accent1"/>
      </w:pBdr>
      <w:shd w:val="clear" w:color="auto" w:fill="4A66AC"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Topptekst">
    <w:name w:val="header"/>
    <w:basedOn w:val="Normal"/>
    <w:link w:val="TopptekstTegn"/>
    <w:uiPriority w:val="99"/>
    <w:unhideWhenUsed/>
    <w:pPr>
      <w:tabs>
        <w:tab w:val="center" w:pos="4680"/>
        <w:tab w:val="right" w:pos="9360"/>
      </w:tabs>
      <w:spacing w:before="0" w:after="0" w:line="240" w:lineRule="auto"/>
    </w:pPr>
  </w:style>
  <w:style w:type="character" w:customStyle="1" w:styleId="TopptekstTegn">
    <w:name w:val="Topptekst Tegn"/>
    <w:basedOn w:val="Standardskriftforavsnitt"/>
    <w:link w:val="Topptekst"/>
    <w:uiPriority w:val="99"/>
    <w:rPr>
      <w:kern w:val="20"/>
    </w:rPr>
  </w:style>
  <w:style w:type="paragraph" w:styleId="Listeavsnitt">
    <w:name w:val="List Paragraph"/>
    <w:basedOn w:val="Normal"/>
    <w:uiPriority w:val="34"/>
    <w:semiHidden/>
    <w:qFormat/>
    <w:rsid w:val="00720334"/>
    <w:pPr>
      <w:ind w:left="720"/>
      <w:contextualSpacing/>
    </w:pPr>
  </w:style>
  <w:style w:type="character" w:styleId="Merknadsreferanse">
    <w:name w:val="annotation reference"/>
    <w:basedOn w:val="Standardskriftforavsnitt"/>
    <w:uiPriority w:val="99"/>
    <w:semiHidden/>
    <w:unhideWhenUsed/>
    <w:rsid w:val="00AD2484"/>
    <w:rPr>
      <w:sz w:val="16"/>
      <w:szCs w:val="16"/>
    </w:rPr>
  </w:style>
  <w:style w:type="paragraph" w:styleId="Merknadstekst">
    <w:name w:val="annotation text"/>
    <w:basedOn w:val="Normal"/>
    <w:link w:val="MerknadstekstTegn"/>
    <w:uiPriority w:val="99"/>
    <w:semiHidden/>
    <w:unhideWhenUsed/>
    <w:rsid w:val="00AD2484"/>
    <w:pPr>
      <w:spacing w:line="240" w:lineRule="auto"/>
    </w:pPr>
  </w:style>
  <w:style w:type="character" w:customStyle="1" w:styleId="MerknadstekstTegn">
    <w:name w:val="Merknadstekst Tegn"/>
    <w:basedOn w:val="Standardskriftforavsnitt"/>
    <w:link w:val="Merknadstekst"/>
    <w:uiPriority w:val="99"/>
    <w:semiHidden/>
    <w:rsid w:val="00AD2484"/>
    <w:rPr>
      <w:kern w:val="20"/>
    </w:rPr>
  </w:style>
  <w:style w:type="paragraph" w:styleId="Kommentaremne">
    <w:name w:val="annotation subject"/>
    <w:basedOn w:val="Merknadstekst"/>
    <w:next w:val="Merknadstekst"/>
    <w:link w:val="KommentaremneTegn"/>
    <w:uiPriority w:val="99"/>
    <w:semiHidden/>
    <w:unhideWhenUsed/>
    <w:rsid w:val="00AD2484"/>
    <w:rPr>
      <w:b/>
      <w:bCs/>
    </w:rPr>
  </w:style>
  <w:style w:type="character" w:customStyle="1" w:styleId="KommentaremneTegn">
    <w:name w:val="Kommentaremne Tegn"/>
    <w:basedOn w:val="MerknadstekstTegn"/>
    <w:link w:val="Kommentaremne"/>
    <w:uiPriority w:val="99"/>
    <w:semiHidden/>
    <w:rsid w:val="00AD2484"/>
    <w:rPr>
      <w:b/>
      <w:bCs/>
      <w:kern w:val="20"/>
    </w:rPr>
  </w:style>
  <w:style w:type="paragraph" w:styleId="Bobletekst">
    <w:name w:val="Balloon Text"/>
    <w:basedOn w:val="Normal"/>
    <w:link w:val="BobletekstTegn"/>
    <w:uiPriority w:val="99"/>
    <w:semiHidden/>
    <w:unhideWhenUsed/>
    <w:rsid w:val="00AD2484"/>
    <w:pPr>
      <w:spacing w:before="0"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AD2484"/>
    <w:rPr>
      <w:rFonts w:ascii="Segoe UI" w:hAnsi="Segoe UI" w:cs="Segoe UI"/>
      <w:kern w:val="20"/>
      <w:sz w:val="18"/>
      <w:szCs w:val="18"/>
    </w:rPr>
  </w:style>
  <w:style w:type="character" w:styleId="Hyperkobling">
    <w:name w:val="Hyperlink"/>
    <w:basedOn w:val="Standardskriftforavsnitt"/>
    <w:uiPriority w:val="99"/>
    <w:unhideWhenUsed/>
    <w:rsid w:val="00E21AA8"/>
    <w:rPr>
      <w:color w:val="9454C3" w:themeColor="hyperlink"/>
      <w:u w:val="single"/>
    </w:rPr>
  </w:style>
  <w:style w:type="character" w:styleId="Ulstomtale">
    <w:name w:val="Unresolved Mention"/>
    <w:basedOn w:val="Standardskriftforavsnitt"/>
    <w:uiPriority w:val="99"/>
    <w:semiHidden/>
    <w:unhideWhenUsed/>
    <w:rsid w:val="00E21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drine.kirstine@gmail.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ndrine.kirstine@gmail.co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1904guan\AppData\Roaming\Microsoft\Templates\Funksjonell%20CV%20(enkel%20utform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44E1584AF94A9FB1329B357259DB11"/>
        <w:category>
          <w:name w:val="Generelt"/>
          <w:gallery w:val="placeholder"/>
        </w:category>
        <w:types>
          <w:type w:val="bbPlcHdr"/>
        </w:types>
        <w:behaviors>
          <w:behavior w:val="content"/>
        </w:behaviors>
        <w:guid w:val="{9A716318-6BBE-45B8-B467-0172A88350A9}"/>
      </w:docPartPr>
      <w:docPartBody>
        <w:p w:rsidR="00592B89" w:rsidRDefault="00C70CFD">
          <w:pPr>
            <w:pStyle w:val="3544E1584AF94A9FB1329B357259DB11"/>
          </w:pPr>
          <w:r w:rsidRPr="002F732A">
            <w:rPr>
              <w:lang w:bidi="nb-NO"/>
            </w:rPr>
            <w:t>Her kan du legge inn snittkarakteren din og en kort oppsummering av relevante fag, priser og utmerkelser.</w:t>
          </w:r>
        </w:p>
      </w:docPartBody>
    </w:docPart>
    <w:docPart>
      <w:docPartPr>
        <w:name w:val="49052F237AE54C17A488C7F8E00C406E"/>
        <w:category>
          <w:name w:val="Generelt"/>
          <w:gallery w:val="placeholder"/>
        </w:category>
        <w:types>
          <w:type w:val="bbPlcHdr"/>
        </w:types>
        <w:behaviors>
          <w:behavior w:val="content"/>
        </w:behaviors>
        <w:guid w:val="{18477130-B065-4BDF-BA6C-B33CFC0C26DA}"/>
      </w:docPartPr>
      <w:docPartBody>
        <w:p w:rsidR="00CF6811" w:rsidRDefault="00640C5D" w:rsidP="00640C5D">
          <w:pPr>
            <w:pStyle w:val="49052F237AE54C17A488C7F8E00C406E"/>
          </w:pPr>
          <w:r>
            <w:rPr>
              <w:lang w:bidi="nb-NO"/>
            </w:rPr>
            <w:t>[Faglige eller tekniske ferdigheter]</w:t>
          </w:r>
        </w:p>
      </w:docPartBody>
    </w:docPart>
    <w:docPart>
      <w:docPartPr>
        <w:name w:val="1FEE3E03E3BC45AC846D938CC28DA055"/>
        <w:category>
          <w:name w:val="Generelt"/>
          <w:gallery w:val="placeholder"/>
        </w:category>
        <w:types>
          <w:type w:val="bbPlcHdr"/>
        </w:types>
        <w:behaviors>
          <w:behavior w:val="content"/>
        </w:behaviors>
        <w:guid w:val="{95AA243D-D203-4892-8ECE-E7246F587452}"/>
      </w:docPartPr>
      <w:docPartBody>
        <w:p w:rsidR="006C5350" w:rsidRDefault="008549B0" w:rsidP="008549B0">
          <w:pPr>
            <w:pStyle w:val="1FEE3E03E3BC45AC846D938CC28DA055"/>
          </w:pPr>
          <w:r>
            <w:rPr>
              <w:rStyle w:val="Plassholdertekst"/>
              <w:lang w:bidi="nb-NO"/>
            </w:rPr>
            <w:t>Skriv inn innhold som du vil gjenta, inkludert andre innholdskontroller. Du kan også sette inn denne kontrollen rundt tabellrader for å gjenta deler av en tabell.</w:t>
          </w:r>
        </w:p>
      </w:docPartBody>
    </w:docPart>
    <w:docPart>
      <w:docPartPr>
        <w:name w:val="BC38D00C60BB46478C3EBFDB71CFFE97"/>
        <w:category>
          <w:name w:val="Generelt"/>
          <w:gallery w:val="placeholder"/>
        </w:category>
        <w:types>
          <w:type w:val="bbPlcHdr"/>
        </w:types>
        <w:behaviors>
          <w:behavior w:val="content"/>
        </w:behaviors>
        <w:guid w:val="{12DABFBB-F921-4114-95AA-619A97404442}"/>
      </w:docPartPr>
      <w:docPartBody>
        <w:p w:rsidR="002A2F65" w:rsidRDefault="006C5350" w:rsidP="006C5350">
          <w:pPr>
            <w:pStyle w:val="BC38D00C60BB46478C3EBFDB71CFFE97"/>
          </w:pPr>
          <w:r>
            <w:rPr>
              <w:rStyle w:val="Plassholdertekst"/>
              <w:lang w:bidi="nb-NO"/>
            </w:rPr>
            <w:t>Skriv inn innhold som du vil gjenta, inkludert andre innholdskontroller. Du kan også sette inn denne kontrollen rundt tabellrader for å gjenta deler av en tabell.</w:t>
          </w:r>
        </w:p>
      </w:docPartBody>
    </w:docPart>
    <w:docPart>
      <w:docPartPr>
        <w:name w:val="DA5C84CEE6FB4DFBAB2FAF87FF30B05D"/>
        <w:category>
          <w:name w:val="Generelt"/>
          <w:gallery w:val="placeholder"/>
        </w:category>
        <w:types>
          <w:type w:val="bbPlcHdr"/>
        </w:types>
        <w:behaviors>
          <w:behavior w:val="content"/>
        </w:behaviors>
        <w:guid w:val="{6E9E2376-4B34-4D1A-B8F3-FA544BEFC102}"/>
      </w:docPartPr>
      <w:docPartBody>
        <w:p w:rsidR="002A2F65" w:rsidRDefault="006C5350" w:rsidP="006C5350">
          <w:pPr>
            <w:pStyle w:val="DA5C84CEE6FB4DFBAB2FAF87FF30B05D"/>
          </w:pPr>
          <w:r>
            <w:rPr>
              <w:rStyle w:val="Plassholdertekst"/>
              <w:lang w:bidi="nb-NO"/>
            </w:rPr>
            <w:t>Skriv inn innhold som du vil gjenta, inkludert andre innholdskontroller. Du kan også sette inn denne kontrollen rundt tabellrader for å gjenta deler av en tabell.</w:t>
          </w:r>
        </w:p>
      </w:docPartBody>
    </w:docPart>
    <w:docPart>
      <w:docPartPr>
        <w:name w:val="94C6633E204F4B219E49D3C13B3F9C02"/>
        <w:category>
          <w:name w:val="Generelt"/>
          <w:gallery w:val="placeholder"/>
        </w:category>
        <w:types>
          <w:type w:val="bbPlcHdr"/>
        </w:types>
        <w:behaviors>
          <w:behavior w:val="content"/>
        </w:behaviors>
        <w:guid w:val="{03EB2E15-1985-4F3C-8045-E27FA60525FE}"/>
      </w:docPartPr>
      <w:docPartBody>
        <w:p w:rsidR="002A2F65" w:rsidRDefault="006C5350" w:rsidP="006C5350">
          <w:pPr>
            <w:pStyle w:val="94C6633E204F4B219E49D3C13B3F9C02"/>
          </w:pPr>
          <w:r>
            <w:rPr>
              <w:rStyle w:val="Plassholdertekst"/>
              <w:lang w:bidi="nb-NO"/>
            </w:rPr>
            <w:t>[felt eller prestasjonsområde]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892"/>
    <w:rsid w:val="000217BE"/>
    <w:rsid w:val="00142892"/>
    <w:rsid w:val="002A2F65"/>
    <w:rsid w:val="002B70D6"/>
    <w:rsid w:val="003A296F"/>
    <w:rsid w:val="004C6CBD"/>
    <w:rsid w:val="00592B89"/>
    <w:rsid w:val="00640C5D"/>
    <w:rsid w:val="00661044"/>
    <w:rsid w:val="006C5350"/>
    <w:rsid w:val="006D29E6"/>
    <w:rsid w:val="008549B0"/>
    <w:rsid w:val="0089557E"/>
    <w:rsid w:val="00943F93"/>
    <w:rsid w:val="00BA3E0D"/>
    <w:rsid w:val="00C1214D"/>
    <w:rsid w:val="00C658D3"/>
    <w:rsid w:val="00C70CFD"/>
    <w:rsid w:val="00CF6811"/>
    <w:rsid w:val="00D16301"/>
    <w:rsid w:val="00D21728"/>
    <w:rsid w:val="00D43784"/>
    <w:rsid w:val="00D61FE8"/>
    <w:rsid w:val="00D625AE"/>
    <w:rsid w:val="00D963C9"/>
    <w:rsid w:val="00DE4CBB"/>
    <w:rsid w:val="00DE5674"/>
    <w:rsid w:val="00F6292C"/>
    <w:rsid w:val="00F92224"/>
    <w:rsid w:val="00FA430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C38D00C60BB46478C3EBFDB71CFFE97">
    <w:name w:val="BC38D00C60BB46478C3EBFDB71CFFE97"/>
    <w:rsid w:val="006C5350"/>
  </w:style>
  <w:style w:type="paragraph" w:customStyle="1" w:styleId="DA5C84CEE6FB4DFBAB2FAF87FF30B05D">
    <w:name w:val="DA5C84CEE6FB4DFBAB2FAF87FF30B05D"/>
    <w:rsid w:val="006C5350"/>
  </w:style>
  <w:style w:type="paragraph" w:customStyle="1" w:styleId="94C6633E204F4B219E49D3C13B3F9C02">
    <w:name w:val="94C6633E204F4B219E49D3C13B3F9C02"/>
    <w:rsid w:val="006C5350"/>
  </w:style>
  <w:style w:type="character" w:styleId="Utheving">
    <w:name w:val="Emphasis"/>
    <w:basedOn w:val="Standardskriftforavsnitt"/>
    <w:unhideWhenUsed/>
    <w:qFormat/>
    <w:rPr>
      <w:color w:val="4472C4" w:themeColor="accent1"/>
    </w:rPr>
  </w:style>
  <w:style w:type="character" w:styleId="Plassholdertekst">
    <w:name w:val="Placeholder Text"/>
    <w:basedOn w:val="Standardskriftforavsnitt"/>
    <w:uiPriority w:val="99"/>
    <w:semiHidden/>
    <w:rsid w:val="006C5350"/>
    <w:rPr>
      <w:color w:val="808080"/>
    </w:rPr>
  </w:style>
  <w:style w:type="paragraph" w:customStyle="1" w:styleId="3544E1584AF94A9FB1329B357259DB11">
    <w:name w:val="3544E1584AF94A9FB1329B357259DB11"/>
  </w:style>
  <w:style w:type="paragraph" w:customStyle="1" w:styleId="49052F237AE54C17A488C7F8E00C406E">
    <w:name w:val="49052F237AE54C17A488C7F8E00C406E"/>
    <w:rsid w:val="00640C5D"/>
  </w:style>
  <w:style w:type="paragraph" w:customStyle="1" w:styleId="1FEE3E03E3BC45AC846D938CC28DA055">
    <w:name w:val="1FEE3E03E3BC45AC846D938CC28DA055"/>
    <w:rsid w:val="008549B0"/>
  </w:style>
  <w:style w:type="paragraph" w:customStyle="1" w:styleId="FF2B18A2862E455EAE5B7EB576C8D5E7">
    <w:name w:val="FF2B18A2862E455EAE5B7EB576C8D5E7"/>
    <w:rsid w:val="00854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usiness Set Blue">
  <a:themeElements>
    <a:clrScheme name="Blå v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2012-09-24T09:41:03+00:00</AssetStart>
    <FriendlyTitle xmlns="4873beb7-5857-4685-be1f-d57550cc96cc" xsi:nil="true"/>
    <MarketSpecific xmlns="4873beb7-5857-4685-be1f-d57550cc96cc">false</MarketSpecific>
    <TPNamespace xmlns="4873beb7-5857-4685-be1f-d57550cc96cc" xsi:nil="true"/>
    <PublishStatusLookup xmlns="4873beb7-5857-4685-be1f-d57550cc96cc">
      <Value>1638549</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TP103463018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34656-281C-4DF1-98DD-1F77AD35F17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067452F0-D367-4558-8133-8E9768FD1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AA9867-1D56-4DF4-9A4E-5F845939450C}">
  <ds:schemaRefs>
    <ds:schemaRef ds:uri="http://schemas.openxmlformats.org/officeDocument/2006/bibliography"/>
  </ds:schemaRefs>
</ds:datastoreItem>
</file>

<file path=customXml/itemProps5.xml><?xml version="1.0" encoding="utf-8"?>
<ds:datastoreItem xmlns:ds="http://schemas.openxmlformats.org/officeDocument/2006/customXml" ds:itemID="{14F725E2-5EB5-4963-AD57-B1E2DB38AC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Funksjonell CV (enkel utforming)</Template>
  <TotalTime>194</TotalTime>
  <Pages>3</Pages>
  <Words>625</Words>
  <Characters>3313</Characters>
  <Application>Microsoft Office Word</Application>
  <DocSecurity>0</DocSecurity>
  <Lines>27</Lines>
  <Paragraphs>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Andrine Kirstine Gudbrandsen</dc:creator>
  <cp:lastModifiedBy>Andrine Kirstine Gudbrandsen</cp:lastModifiedBy>
  <cp:revision>160</cp:revision>
  <cp:lastPrinted>2022-05-04T14:58:00Z</cp:lastPrinted>
  <dcterms:created xsi:type="dcterms:W3CDTF">2020-04-13T08:17:00Z</dcterms:created>
  <dcterms:modified xsi:type="dcterms:W3CDTF">2022-05-05T10:19:00Z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